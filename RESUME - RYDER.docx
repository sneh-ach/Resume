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E03C" w14:textId="67FD6A47" w:rsidR="001E637D" w:rsidRPr="00E93B25" w:rsidRDefault="00DA7845" w:rsidP="0030755A">
      <w:pPr>
        <w:tabs>
          <w:tab w:val="center" w:pos="4680"/>
        </w:tabs>
        <w:spacing w:after="0"/>
        <w:ind w:left="0" w:firstLine="0"/>
        <w:jc w:val="center"/>
        <w:rPr>
          <w:sz w:val="25"/>
          <w:szCs w:val="25"/>
        </w:rPr>
      </w:pPr>
      <w:r w:rsidRPr="00E93B25">
        <w:rPr>
          <w:b/>
          <w:sz w:val="36"/>
          <w:szCs w:val="25"/>
        </w:rPr>
        <w:t>Sneh Acharya</w:t>
      </w:r>
    </w:p>
    <w:p w14:paraId="229120DC" w14:textId="08D2BEB5" w:rsidR="001E637D" w:rsidRDefault="003E31C5" w:rsidP="0030755A">
      <w:pPr>
        <w:spacing w:after="55"/>
        <w:ind w:left="33" w:firstLine="0"/>
        <w:jc w:val="center"/>
      </w:pPr>
      <w:r w:rsidRPr="00B12D8A">
        <w:rPr>
          <w:sz w:val="22"/>
          <w:szCs w:val="19"/>
        </w:rPr>
        <w:t>(8</w:t>
      </w:r>
      <w:r w:rsidR="00DA7845" w:rsidRPr="00B12D8A">
        <w:rPr>
          <w:sz w:val="22"/>
          <w:szCs w:val="19"/>
        </w:rPr>
        <w:t>32</w:t>
      </w:r>
      <w:r w:rsidRPr="00B12D8A">
        <w:rPr>
          <w:sz w:val="22"/>
          <w:szCs w:val="19"/>
        </w:rPr>
        <w:t xml:space="preserve">) </w:t>
      </w:r>
      <w:r w:rsidR="00DA7845" w:rsidRPr="00B12D8A">
        <w:rPr>
          <w:sz w:val="22"/>
          <w:szCs w:val="19"/>
        </w:rPr>
        <w:t>404</w:t>
      </w:r>
      <w:r w:rsidRPr="00B12D8A">
        <w:rPr>
          <w:sz w:val="22"/>
          <w:szCs w:val="19"/>
        </w:rPr>
        <w:t>-</w:t>
      </w:r>
      <w:r w:rsidR="00DA7845" w:rsidRPr="00B12D8A">
        <w:rPr>
          <w:sz w:val="22"/>
          <w:szCs w:val="19"/>
        </w:rPr>
        <w:t>9810</w:t>
      </w:r>
      <w:r w:rsidRPr="00B12D8A">
        <w:rPr>
          <w:sz w:val="22"/>
          <w:szCs w:val="19"/>
        </w:rPr>
        <w:t xml:space="preserve"> | </w:t>
      </w:r>
      <w:r w:rsidR="00DA7845" w:rsidRPr="00B12D8A">
        <w:rPr>
          <w:sz w:val="22"/>
          <w:szCs w:val="19"/>
        </w:rPr>
        <w:t>acharyasneh007</w:t>
      </w:r>
      <w:r w:rsidRPr="00B12D8A">
        <w:rPr>
          <w:sz w:val="22"/>
          <w:szCs w:val="19"/>
        </w:rPr>
        <w:t>@gmail.com | linkedin.com</w:t>
      </w:r>
      <w:r w:rsidR="00DA7845" w:rsidRPr="00B12D8A">
        <w:rPr>
          <w:sz w:val="22"/>
          <w:szCs w:val="19"/>
        </w:rPr>
        <w:t>/</w:t>
      </w:r>
      <w:proofErr w:type="spellStart"/>
      <w:r w:rsidR="00DA7845" w:rsidRPr="00B12D8A">
        <w:rPr>
          <w:sz w:val="22"/>
          <w:szCs w:val="19"/>
        </w:rPr>
        <w:t>snehacharya</w:t>
      </w:r>
      <w:proofErr w:type="spellEnd"/>
      <w:r w:rsidR="00EF4BA2">
        <w:rPr>
          <w:sz w:val="22"/>
          <w:szCs w:val="19"/>
        </w:rPr>
        <w:t xml:space="preserve"> | </w:t>
      </w:r>
      <w:r w:rsidR="00EF4BA2" w:rsidRPr="00EF4BA2">
        <w:rPr>
          <w:sz w:val="22"/>
          <w:szCs w:val="19"/>
        </w:rPr>
        <w:t>github.com/</w:t>
      </w:r>
      <w:proofErr w:type="spellStart"/>
      <w:r w:rsidR="00EF4BA2" w:rsidRPr="00EF4BA2">
        <w:rPr>
          <w:sz w:val="22"/>
          <w:szCs w:val="19"/>
        </w:rPr>
        <w:t>sneh</w:t>
      </w:r>
      <w:proofErr w:type="spellEnd"/>
      <w:r w:rsidR="00EF4BA2" w:rsidRPr="00EF4BA2">
        <w:rPr>
          <w:sz w:val="22"/>
          <w:szCs w:val="19"/>
        </w:rPr>
        <w:t>-ach</w:t>
      </w:r>
    </w:p>
    <w:p w14:paraId="34A66134" w14:textId="77777777" w:rsidR="001E637D" w:rsidRDefault="003E31C5">
      <w:pPr>
        <w:spacing w:after="0"/>
        <w:ind w:left="0" w:firstLine="0"/>
      </w:pPr>
      <w:r>
        <w:rPr>
          <w:b/>
          <w:sz w:val="24"/>
        </w:rPr>
        <w:t xml:space="preserve">Education  </w:t>
      </w:r>
    </w:p>
    <w:tbl>
      <w:tblPr>
        <w:tblStyle w:val="TableGrid"/>
        <w:tblW w:w="11238" w:type="dxa"/>
        <w:tblInd w:w="0" w:type="dxa"/>
        <w:tblCellMar>
          <w:top w:w="13" w:type="dxa"/>
          <w:right w:w="25" w:type="dxa"/>
        </w:tblCellMar>
        <w:tblLook w:val="04A0" w:firstRow="1" w:lastRow="0" w:firstColumn="1" w:lastColumn="0" w:noHBand="0" w:noVBand="1"/>
      </w:tblPr>
      <w:tblGrid>
        <w:gridCol w:w="1919"/>
        <w:gridCol w:w="9319"/>
      </w:tblGrid>
      <w:tr w:rsidR="001E637D" w14:paraId="2C40B85C" w14:textId="77777777" w:rsidTr="00A55654">
        <w:trPr>
          <w:trHeight w:val="1777"/>
        </w:trPr>
        <w:tc>
          <w:tcPr>
            <w:tcW w:w="19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DEBD417" w14:textId="77777777" w:rsidR="001E637D" w:rsidRPr="00A55654" w:rsidRDefault="003E31C5">
            <w:pPr>
              <w:spacing w:after="14"/>
              <w:ind w:left="29" w:firstLine="0"/>
              <w:rPr>
                <w:b/>
                <w:sz w:val="19"/>
                <w:szCs w:val="19"/>
              </w:rPr>
            </w:pPr>
            <w:r w:rsidRPr="0030755A">
              <w:rPr>
                <w:b/>
                <w:sz w:val="19"/>
                <w:szCs w:val="19"/>
              </w:rPr>
              <w:t>Bachelor of Science i</w:t>
            </w:r>
            <w:r w:rsidR="00DA7845" w:rsidRPr="0030755A">
              <w:rPr>
                <w:b/>
                <w:sz w:val="19"/>
                <w:szCs w:val="19"/>
              </w:rPr>
              <w:t xml:space="preserve">n </w:t>
            </w:r>
          </w:p>
          <w:p w14:paraId="60CDCF3C" w14:textId="524267AB" w:rsidR="00CA655D" w:rsidRPr="00A55654" w:rsidRDefault="003E31C5" w:rsidP="000D1D03">
            <w:pPr>
              <w:spacing w:after="43"/>
              <w:ind w:left="29" w:firstLine="0"/>
              <w:rPr>
                <w:b/>
                <w:sz w:val="19"/>
                <w:szCs w:val="19"/>
              </w:rPr>
            </w:pPr>
            <w:r w:rsidRPr="00A55654">
              <w:rPr>
                <w:b/>
                <w:sz w:val="19"/>
                <w:szCs w:val="19"/>
              </w:rPr>
              <w:t xml:space="preserve"> </w:t>
            </w:r>
          </w:p>
          <w:p w14:paraId="262F61EF" w14:textId="77777777" w:rsidR="000D1D03" w:rsidRPr="00A55654" w:rsidRDefault="000D1D03">
            <w:pPr>
              <w:spacing w:after="0"/>
              <w:ind w:left="29" w:firstLine="0"/>
              <w:rPr>
                <w:b/>
                <w:sz w:val="19"/>
                <w:szCs w:val="19"/>
              </w:rPr>
            </w:pPr>
          </w:p>
          <w:p w14:paraId="5E8E28EA" w14:textId="77777777" w:rsidR="00A55654" w:rsidRDefault="00A55654">
            <w:pPr>
              <w:spacing w:after="0"/>
              <w:ind w:left="29" w:firstLine="0"/>
              <w:rPr>
                <w:b/>
                <w:sz w:val="18"/>
                <w:szCs w:val="18"/>
              </w:rPr>
            </w:pPr>
          </w:p>
          <w:p w14:paraId="34CF660E" w14:textId="46CF1FF1" w:rsidR="00A55654" w:rsidRPr="00A55654" w:rsidRDefault="00A55654">
            <w:pPr>
              <w:spacing w:after="0"/>
              <w:ind w:left="29" w:firstLine="0"/>
              <w:rPr>
                <w:b/>
                <w:sz w:val="18"/>
                <w:szCs w:val="18"/>
              </w:rPr>
            </w:pPr>
            <w:r w:rsidRPr="00A55654">
              <w:rPr>
                <w:b/>
                <w:sz w:val="18"/>
                <w:szCs w:val="18"/>
              </w:rPr>
              <w:t xml:space="preserve">Relevant </w:t>
            </w:r>
            <w:r w:rsidR="00E73651" w:rsidRPr="00A55654">
              <w:rPr>
                <w:b/>
                <w:sz w:val="18"/>
                <w:szCs w:val="18"/>
              </w:rPr>
              <w:t>Coursework</w:t>
            </w:r>
            <w:r w:rsidRPr="00A55654">
              <w:rPr>
                <w:b/>
                <w:sz w:val="18"/>
                <w:szCs w:val="18"/>
              </w:rPr>
              <w:t>:</w:t>
            </w:r>
          </w:p>
          <w:p w14:paraId="2A6EF9AD" w14:textId="7F0A6426" w:rsidR="00A55654" w:rsidRDefault="00A55654">
            <w:pPr>
              <w:spacing w:after="0"/>
              <w:ind w:left="29" w:firstLine="0"/>
              <w:rPr>
                <w:b/>
                <w:sz w:val="19"/>
                <w:szCs w:val="19"/>
              </w:rPr>
            </w:pPr>
          </w:p>
          <w:p w14:paraId="7429D6B7" w14:textId="77777777" w:rsidR="001F289B" w:rsidRDefault="001F289B">
            <w:pPr>
              <w:spacing w:after="0"/>
              <w:ind w:left="29" w:firstLine="0"/>
              <w:rPr>
                <w:b/>
                <w:sz w:val="19"/>
                <w:szCs w:val="19"/>
              </w:rPr>
            </w:pPr>
          </w:p>
          <w:p w14:paraId="75258F98" w14:textId="19E5E1E9" w:rsidR="001922C8" w:rsidRPr="00D32676" w:rsidRDefault="003E31C5">
            <w:pPr>
              <w:spacing w:after="0"/>
              <w:ind w:left="29" w:firstLine="0"/>
              <w:rPr>
                <w:b/>
                <w:sz w:val="24"/>
                <w:szCs w:val="24"/>
              </w:rPr>
            </w:pPr>
            <w:r w:rsidRPr="00D32676">
              <w:rPr>
                <w:b/>
                <w:sz w:val="24"/>
                <w:szCs w:val="24"/>
              </w:rPr>
              <w:t xml:space="preserve">Software Skills  </w:t>
            </w:r>
          </w:p>
        </w:tc>
        <w:tc>
          <w:tcPr>
            <w:tcW w:w="93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9F3BEA4" w14:textId="15A47F35" w:rsidR="001E637D" w:rsidRDefault="00B34119" w:rsidP="009B48C1">
            <w:pPr>
              <w:tabs>
                <w:tab w:val="right" w:pos="8993"/>
              </w:tabs>
              <w:spacing w:after="0"/>
              <w:ind w:left="-130" w:firstLine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</w:t>
            </w:r>
            <w:r w:rsidR="00DA7845" w:rsidRPr="0030755A">
              <w:rPr>
                <w:sz w:val="19"/>
                <w:szCs w:val="19"/>
              </w:rPr>
              <w:t xml:space="preserve"> </w:t>
            </w:r>
            <w:r w:rsidR="00DA7845" w:rsidRPr="0030755A">
              <w:rPr>
                <w:b/>
                <w:bCs/>
                <w:sz w:val="19"/>
                <w:szCs w:val="19"/>
              </w:rPr>
              <w:t xml:space="preserve">Computer Science </w:t>
            </w:r>
            <w:r w:rsidR="003E31C5" w:rsidRPr="0030755A">
              <w:rPr>
                <w:sz w:val="19"/>
                <w:szCs w:val="19"/>
              </w:rPr>
              <w:t xml:space="preserve">| </w:t>
            </w:r>
            <w:r w:rsidR="002501D5">
              <w:rPr>
                <w:sz w:val="19"/>
                <w:szCs w:val="19"/>
              </w:rPr>
              <w:t xml:space="preserve">The </w:t>
            </w:r>
            <w:r w:rsidR="003E31C5" w:rsidRPr="0030755A">
              <w:rPr>
                <w:i/>
                <w:sz w:val="19"/>
                <w:szCs w:val="19"/>
              </w:rPr>
              <w:t xml:space="preserve">University of Texas at Arlington </w:t>
            </w:r>
            <w:r w:rsidR="003E31C5" w:rsidRPr="0030755A">
              <w:rPr>
                <w:i/>
                <w:sz w:val="19"/>
                <w:szCs w:val="19"/>
              </w:rPr>
              <w:tab/>
              <w:t xml:space="preserve">        </w:t>
            </w:r>
            <w:r w:rsidR="003E31C5" w:rsidRPr="0030755A">
              <w:rPr>
                <w:sz w:val="19"/>
                <w:szCs w:val="19"/>
              </w:rPr>
              <w:t>Expected May 202</w:t>
            </w:r>
            <w:r w:rsidR="00DA7845" w:rsidRPr="0030755A">
              <w:rPr>
                <w:sz w:val="19"/>
                <w:szCs w:val="19"/>
              </w:rPr>
              <w:t>5</w:t>
            </w:r>
            <w:r w:rsidR="003E31C5" w:rsidRPr="0030755A">
              <w:rPr>
                <w:sz w:val="19"/>
                <w:szCs w:val="19"/>
              </w:rPr>
              <w:t xml:space="preserve"> </w:t>
            </w:r>
          </w:p>
          <w:p w14:paraId="11FC2ED6" w14:textId="65D61D1A" w:rsidR="007F1595" w:rsidRDefault="002A6A51" w:rsidP="002A6A51">
            <w:pPr>
              <w:pStyle w:val="ListParagraph"/>
              <w:numPr>
                <w:ilvl w:val="0"/>
                <w:numId w:val="23"/>
              </w:numPr>
              <w:spacing w:after="14"/>
              <w:rPr>
                <w:sz w:val="19"/>
                <w:szCs w:val="17"/>
              </w:rPr>
            </w:pPr>
            <w:r>
              <w:rPr>
                <w:sz w:val="19"/>
                <w:szCs w:val="17"/>
              </w:rPr>
              <w:t>UTA Academic Scholarship</w:t>
            </w:r>
            <w:r w:rsidR="007F1595">
              <w:rPr>
                <w:sz w:val="19"/>
                <w:szCs w:val="17"/>
              </w:rPr>
              <w:t xml:space="preserve"> (All 4 years)</w:t>
            </w:r>
          </w:p>
          <w:p w14:paraId="0AA8DE1F" w14:textId="6D5BA446" w:rsidR="00A55654" w:rsidRDefault="002A6A51" w:rsidP="00A55654">
            <w:pPr>
              <w:pStyle w:val="ListParagraph"/>
              <w:numPr>
                <w:ilvl w:val="0"/>
                <w:numId w:val="23"/>
              </w:numPr>
              <w:spacing w:after="14"/>
              <w:rPr>
                <w:sz w:val="19"/>
                <w:szCs w:val="17"/>
              </w:rPr>
            </w:pPr>
            <w:r>
              <w:rPr>
                <w:sz w:val="19"/>
                <w:szCs w:val="17"/>
              </w:rPr>
              <w:t>Freshman Honor Roll</w:t>
            </w:r>
            <w:r w:rsidR="007F1595">
              <w:rPr>
                <w:sz w:val="19"/>
                <w:szCs w:val="17"/>
              </w:rPr>
              <w:t xml:space="preserve"> (Fall 2021)</w:t>
            </w:r>
          </w:p>
          <w:p w14:paraId="3D02B759" w14:textId="043401BC" w:rsidR="002A6A51" w:rsidRPr="00A55654" w:rsidRDefault="00A55654" w:rsidP="00A55654">
            <w:pPr>
              <w:pStyle w:val="NormalWeb"/>
              <w:rPr>
                <w:rFonts w:cs="Mangal"/>
                <w:color w:val="000000"/>
                <w:sz w:val="19"/>
                <w:szCs w:val="17"/>
              </w:rPr>
            </w:pPr>
            <w:r w:rsidRPr="00A55654">
              <w:rPr>
                <w:rFonts w:cs="Mangal"/>
                <w:color w:val="000000"/>
                <w:sz w:val="19"/>
                <w:szCs w:val="17"/>
              </w:rPr>
              <w:t>Intermediate programming, Object‐Oriented Programming, Algorithms and Data Structures, Computer Organization, Linear Algebra, Python for Data Science</w:t>
            </w:r>
          </w:p>
        </w:tc>
      </w:tr>
      <w:tr w:rsidR="001E637D" w14:paraId="22E61726" w14:textId="77777777" w:rsidTr="002A6A51">
        <w:trPr>
          <w:trHeight w:val="103"/>
        </w:trPr>
        <w:tc>
          <w:tcPr>
            <w:tcW w:w="191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9ED71E5" w14:textId="77777777" w:rsidR="001E637D" w:rsidRDefault="003E31C5">
            <w:pPr>
              <w:tabs>
                <w:tab w:val="center" w:pos="1469"/>
              </w:tabs>
              <w:spacing w:after="0"/>
              <w:ind w:left="0" w:firstLine="0"/>
            </w:pPr>
            <w:r w:rsidRPr="0030755A">
              <w:rPr>
                <w:b/>
                <w:sz w:val="19"/>
                <w:szCs w:val="19"/>
              </w:rPr>
              <w:t>Languages:</w:t>
            </w:r>
            <w:r>
              <w:t xml:space="preserve">  </w:t>
            </w:r>
            <w:r>
              <w:tab/>
              <w:t xml:space="preserve"> </w:t>
            </w:r>
          </w:p>
        </w:tc>
        <w:tc>
          <w:tcPr>
            <w:tcW w:w="931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5373B2E" w14:textId="4BA96F56" w:rsidR="002A6A51" w:rsidRPr="00C92282" w:rsidRDefault="003E31C5">
            <w:pPr>
              <w:spacing w:after="0"/>
              <w:ind w:left="0" w:firstLine="0"/>
              <w:rPr>
                <w:sz w:val="19"/>
                <w:szCs w:val="19"/>
              </w:rPr>
            </w:pPr>
            <w:r w:rsidRPr="00C92282">
              <w:rPr>
                <w:sz w:val="19"/>
                <w:szCs w:val="19"/>
              </w:rPr>
              <w:t xml:space="preserve">C/C++, </w:t>
            </w:r>
            <w:r w:rsidR="008630C1">
              <w:rPr>
                <w:sz w:val="19"/>
                <w:szCs w:val="19"/>
              </w:rPr>
              <w:t xml:space="preserve">C#, </w:t>
            </w:r>
            <w:r w:rsidRPr="00C92282">
              <w:rPr>
                <w:sz w:val="19"/>
                <w:szCs w:val="19"/>
              </w:rPr>
              <w:t xml:space="preserve">Java, JavaScript, Python, </w:t>
            </w:r>
            <w:r w:rsidR="00DA7845" w:rsidRPr="00C92282">
              <w:rPr>
                <w:sz w:val="19"/>
                <w:szCs w:val="19"/>
              </w:rPr>
              <w:t>HTML, CSS</w:t>
            </w:r>
            <w:r w:rsidR="00335008" w:rsidRPr="00C92282">
              <w:rPr>
                <w:sz w:val="19"/>
                <w:szCs w:val="19"/>
              </w:rPr>
              <w:t xml:space="preserve">, </w:t>
            </w:r>
            <w:r w:rsidR="002A6A51" w:rsidRPr="00C92282">
              <w:rPr>
                <w:sz w:val="19"/>
                <w:szCs w:val="19"/>
              </w:rPr>
              <w:t>PLC,</w:t>
            </w:r>
            <w:r w:rsidR="004441D2" w:rsidRPr="00C92282">
              <w:rPr>
                <w:sz w:val="19"/>
                <w:szCs w:val="19"/>
              </w:rPr>
              <w:t xml:space="preserve"> Visual Basic, PHP</w:t>
            </w:r>
            <w:r w:rsidR="008630C1">
              <w:rPr>
                <w:sz w:val="19"/>
                <w:szCs w:val="19"/>
              </w:rPr>
              <w:t xml:space="preserve">, MySQL, </w:t>
            </w:r>
            <w:r w:rsidR="008630C1" w:rsidRPr="008630C1">
              <w:rPr>
                <w:sz w:val="19"/>
                <w:szCs w:val="19"/>
              </w:rPr>
              <w:t>Dart, Flutter</w:t>
            </w:r>
          </w:p>
        </w:tc>
      </w:tr>
      <w:tr w:rsidR="001E637D" w14:paraId="25579AE1" w14:textId="77777777" w:rsidTr="002A6A51">
        <w:trPr>
          <w:trHeight w:val="221"/>
        </w:trPr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</w:tcPr>
          <w:p w14:paraId="7012D28F" w14:textId="77777777" w:rsidR="001E637D" w:rsidRDefault="003E31C5" w:rsidP="009B48C1">
            <w:pPr>
              <w:spacing w:after="0"/>
              <w:ind w:left="0" w:hanging="5"/>
            </w:pPr>
            <w:r w:rsidRPr="0030755A">
              <w:rPr>
                <w:b/>
                <w:sz w:val="19"/>
                <w:szCs w:val="19"/>
              </w:rPr>
              <w:t xml:space="preserve">Frameworks/Other:  </w:t>
            </w:r>
          </w:p>
        </w:tc>
        <w:tc>
          <w:tcPr>
            <w:tcW w:w="9319" w:type="dxa"/>
            <w:tcBorders>
              <w:top w:val="nil"/>
              <w:left w:val="nil"/>
              <w:bottom w:val="nil"/>
              <w:right w:val="nil"/>
            </w:tcBorders>
          </w:tcPr>
          <w:p w14:paraId="1D24BC46" w14:textId="2C2F034A" w:rsidR="001E637D" w:rsidRPr="00CD2EEA" w:rsidRDefault="00CA655D" w:rsidP="00CD2EEA">
            <w:pPr>
              <w:pStyle w:val="NormalWeb"/>
            </w:pPr>
            <w:r>
              <w:rPr>
                <w:sz w:val="19"/>
                <w:szCs w:val="19"/>
              </w:rPr>
              <w:t xml:space="preserve">Git, Netlify, </w:t>
            </w:r>
            <w:r w:rsidR="00CD2EEA">
              <w:rPr>
                <w:rFonts w:ascii="TimesNewRomanPSMT" w:hAnsi="TimesNewRomanPSMT"/>
                <w:sz w:val="20"/>
                <w:szCs w:val="20"/>
              </w:rPr>
              <w:t>Firebase</w:t>
            </w:r>
            <w:r>
              <w:rPr>
                <w:rFonts w:ascii="TimesNewRomanPSMT" w:hAnsi="TimesNewRomanPSMT"/>
                <w:sz w:val="20"/>
                <w:szCs w:val="20"/>
              </w:rPr>
              <w:t>, OpenCV, NumPy,</w:t>
            </w:r>
            <w:r w:rsidR="00360032">
              <w:rPr>
                <w:rFonts w:ascii="TimesNewRomanPSMT" w:hAnsi="TimesNewRomanPSMT"/>
                <w:sz w:val="20"/>
                <w:szCs w:val="20"/>
              </w:rPr>
              <w:t xml:space="preserve"> PANDAS,</w:t>
            </w:r>
            <w:r>
              <w:rPr>
                <w:rFonts w:ascii="TimesNewRomanPSMT" w:hAnsi="TimesNewRomanPSMT"/>
                <w:sz w:val="20"/>
                <w:szCs w:val="20"/>
              </w:rPr>
              <w:t xml:space="preserve"> </w:t>
            </w:r>
            <w:r w:rsidRPr="00C92282">
              <w:rPr>
                <w:sz w:val="19"/>
                <w:szCs w:val="19"/>
              </w:rPr>
              <w:t>Cypress, Selenium, Bootstrap</w:t>
            </w:r>
            <w:r>
              <w:rPr>
                <w:sz w:val="19"/>
                <w:szCs w:val="19"/>
              </w:rPr>
              <w:t>, WordPress</w:t>
            </w:r>
          </w:p>
        </w:tc>
      </w:tr>
      <w:tr w:rsidR="001E637D" w14:paraId="64ED3D3C" w14:textId="77777777" w:rsidTr="002A6A51">
        <w:trPr>
          <w:trHeight w:val="88"/>
        </w:trPr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</w:tcPr>
          <w:p w14:paraId="2CDD6E39" w14:textId="77777777" w:rsidR="001E637D" w:rsidRDefault="003E31C5" w:rsidP="009B48C1">
            <w:pPr>
              <w:spacing w:after="0"/>
              <w:ind w:left="0" w:firstLine="0"/>
            </w:pPr>
            <w:r w:rsidRPr="0030755A">
              <w:rPr>
                <w:b/>
                <w:sz w:val="19"/>
                <w:szCs w:val="19"/>
              </w:rPr>
              <w:t xml:space="preserve">Operating System: </w:t>
            </w:r>
          </w:p>
        </w:tc>
        <w:tc>
          <w:tcPr>
            <w:tcW w:w="9319" w:type="dxa"/>
            <w:tcBorders>
              <w:top w:val="nil"/>
              <w:left w:val="nil"/>
              <w:bottom w:val="nil"/>
              <w:right w:val="nil"/>
            </w:tcBorders>
          </w:tcPr>
          <w:p w14:paraId="45DA5B4C" w14:textId="062516CA" w:rsidR="001E637D" w:rsidRPr="00C92282" w:rsidRDefault="008437A2">
            <w:pPr>
              <w:spacing w:after="0"/>
              <w:ind w:left="0" w:firstLine="0"/>
              <w:rPr>
                <w:sz w:val="19"/>
                <w:szCs w:val="19"/>
              </w:rPr>
            </w:pPr>
            <w:r w:rsidRPr="00C92282">
              <w:rPr>
                <w:sz w:val="19"/>
                <w:szCs w:val="19"/>
              </w:rPr>
              <w:t>macOS,</w:t>
            </w:r>
            <w:r w:rsidR="003E31C5" w:rsidRPr="00C92282">
              <w:rPr>
                <w:sz w:val="19"/>
                <w:szCs w:val="19"/>
              </w:rPr>
              <w:t xml:space="preserve"> Windows</w:t>
            </w:r>
            <w:r w:rsidR="007705C3">
              <w:rPr>
                <w:sz w:val="19"/>
                <w:szCs w:val="19"/>
              </w:rPr>
              <w:t>, Ubuntu</w:t>
            </w:r>
          </w:p>
        </w:tc>
      </w:tr>
      <w:tr w:rsidR="001E637D" w14:paraId="2DCFF565" w14:textId="77777777" w:rsidTr="002A6A51">
        <w:trPr>
          <w:trHeight w:val="428"/>
        </w:trPr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2CE928A" w14:textId="77777777" w:rsidR="00C93D9A" w:rsidRDefault="003E31C5">
            <w:pPr>
              <w:tabs>
                <w:tab w:val="center" w:pos="1469"/>
              </w:tabs>
              <w:spacing w:after="20"/>
              <w:ind w:left="0" w:firstLine="0"/>
              <w:rPr>
                <w:b/>
                <w:sz w:val="19"/>
                <w:szCs w:val="19"/>
              </w:rPr>
            </w:pPr>
            <w:r w:rsidRPr="0030755A">
              <w:rPr>
                <w:b/>
                <w:sz w:val="19"/>
                <w:szCs w:val="19"/>
              </w:rPr>
              <w:t xml:space="preserve">Certification: </w:t>
            </w:r>
          </w:p>
          <w:p w14:paraId="204F6BB1" w14:textId="77777777" w:rsidR="00C92282" w:rsidRDefault="00C93D9A">
            <w:pPr>
              <w:tabs>
                <w:tab w:val="center" w:pos="1469"/>
              </w:tabs>
              <w:spacing w:after="20"/>
              <w:ind w:left="0"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Skills:</w:t>
            </w:r>
          </w:p>
          <w:p w14:paraId="7C5323B3" w14:textId="21B7E475" w:rsidR="001E637D" w:rsidRPr="00E22F81" w:rsidRDefault="00C92282">
            <w:pPr>
              <w:tabs>
                <w:tab w:val="center" w:pos="1469"/>
              </w:tabs>
              <w:spacing w:after="20"/>
              <w:ind w:left="0" w:firstLine="0"/>
              <w:rPr>
                <w:b/>
              </w:rPr>
            </w:pPr>
            <w:r>
              <w:rPr>
                <w:b/>
                <w:sz w:val="19"/>
                <w:szCs w:val="19"/>
              </w:rPr>
              <w:t>Language:</w:t>
            </w:r>
            <w:r w:rsidR="00C93D9A">
              <w:rPr>
                <w:b/>
                <w:sz w:val="19"/>
                <w:szCs w:val="19"/>
              </w:rPr>
              <w:t xml:space="preserve"> </w:t>
            </w:r>
            <w:r w:rsidR="00562643">
              <w:rPr>
                <w:b/>
                <w:sz w:val="19"/>
                <w:szCs w:val="19"/>
              </w:rPr>
              <w:br/>
            </w:r>
            <w:r w:rsidR="003E31C5">
              <w:rPr>
                <w:b/>
              </w:rPr>
              <w:tab/>
              <w:t xml:space="preserve"> </w:t>
            </w:r>
          </w:p>
          <w:p w14:paraId="7BCEF8D5" w14:textId="7AF2CCF2" w:rsidR="001E637D" w:rsidRPr="00D32676" w:rsidRDefault="003E31C5" w:rsidP="0030755A">
            <w:pPr>
              <w:spacing w:after="14"/>
              <w:ind w:left="29" w:firstLine="0"/>
              <w:rPr>
                <w:sz w:val="24"/>
                <w:szCs w:val="24"/>
              </w:rPr>
            </w:pPr>
            <w:r w:rsidRPr="00D32676">
              <w:rPr>
                <w:b/>
                <w:sz w:val="24"/>
                <w:szCs w:val="24"/>
              </w:rPr>
              <w:t xml:space="preserve">Work Experience   </w:t>
            </w:r>
          </w:p>
        </w:tc>
        <w:tc>
          <w:tcPr>
            <w:tcW w:w="93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3C71986" w14:textId="0A22D0C4" w:rsidR="001E637D" w:rsidRPr="00C92282" w:rsidRDefault="003E31C5">
            <w:pPr>
              <w:spacing w:after="0"/>
              <w:ind w:left="0" w:firstLine="0"/>
              <w:rPr>
                <w:sz w:val="19"/>
                <w:szCs w:val="19"/>
              </w:rPr>
            </w:pPr>
            <w:r w:rsidRPr="00C92282">
              <w:rPr>
                <w:sz w:val="19"/>
                <w:szCs w:val="19"/>
              </w:rPr>
              <w:t xml:space="preserve">Additive Manufacturing, Mechanical Design, </w:t>
            </w:r>
            <w:r w:rsidR="00C92282" w:rsidRPr="00C92282">
              <w:rPr>
                <w:sz w:val="19"/>
                <w:szCs w:val="19"/>
              </w:rPr>
              <w:t>Robotics</w:t>
            </w:r>
            <w:r w:rsidR="00320BB5">
              <w:rPr>
                <w:sz w:val="19"/>
                <w:szCs w:val="19"/>
              </w:rPr>
              <w:t>,</w:t>
            </w:r>
            <w:r w:rsidR="00C92282" w:rsidRPr="00C92282">
              <w:rPr>
                <w:sz w:val="19"/>
                <w:szCs w:val="19"/>
              </w:rPr>
              <w:t xml:space="preserve"> and Automation</w:t>
            </w:r>
          </w:p>
          <w:p w14:paraId="08172340" w14:textId="37F62EBD" w:rsidR="00EE2F97" w:rsidRDefault="00EE2F97" w:rsidP="00EE2F97">
            <w:pPr>
              <w:spacing w:after="0"/>
              <w:ind w:left="0" w:firstLine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Microsoft Office,</w:t>
            </w:r>
            <w:r w:rsidRPr="00C92282">
              <w:rPr>
                <w:sz w:val="19"/>
                <w:szCs w:val="19"/>
              </w:rPr>
              <w:t xml:space="preserve"> SolidWorks, AutoCAD</w:t>
            </w:r>
            <w:r>
              <w:rPr>
                <w:sz w:val="19"/>
                <w:szCs w:val="19"/>
              </w:rPr>
              <w:t xml:space="preserve">, ROS, Unity, </w:t>
            </w:r>
            <w:r w:rsidR="00C93D9A" w:rsidRPr="00C92282">
              <w:rPr>
                <w:sz w:val="19"/>
                <w:szCs w:val="19"/>
              </w:rPr>
              <w:t xml:space="preserve">Adobe Photoshop, Adobe Premiere, Adobe </w:t>
            </w:r>
            <w:r w:rsidR="007705C3">
              <w:rPr>
                <w:sz w:val="19"/>
                <w:szCs w:val="19"/>
              </w:rPr>
              <w:t>Illustrator</w:t>
            </w:r>
          </w:p>
          <w:p w14:paraId="4E2CF56B" w14:textId="7AB00086" w:rsidR="00C92282" w:rsidRPr="00C92282" w:rsidRDefault="00C92282" w:rsidP="00EE2F97">
            <w:pPr>
              <w:spacing w:after="0"/>
              <w:ind w:left="0" w:firstLine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Fluent in English, </w:t>
            </w:r>
            <w:r w:rsidR="00320BB5">
              <w:rPr>
                <w:sz w:val="19"/>
                <w:szCs w:val="19"/>
              </w:rPr>
              <w:t>Hindi,</w:t>
            </w:r>
            <w:r>
              <w:rPr>
                <w:sz w:val="19"/>
                <w:szCs w:val="19"/>
              </w:rPr>
              <w:t xml:space="preserve"> and Nepali</w:t>
            </w:r>
          </w:p>
        </w:tc>
      </w:tr>
    </w:tbl>
    <w:p w14:paraId="42C8E7D7" w14:textId="77777777" w:rsidR="00DC6457" w:rsidRDefault="00DC6457" w:rsidP="00DC6457">
      <w:pPr>
        <w:pStyle w:val="Heading1"/>
        <w:ind w:left="-5"/>
      </w:pPr>
    </w:p>
    <w:p w14:paraId="13D89C68" w14:textId="665B5B2F" w:rsidR="00DC6457" w:rsidRPr="00DC6457" w:rsidRDefault="00DC6457" w:rsidP="00DC6457">
      <w:pPr>
        <w:pStyle w:val="Heading1"/>
        <w:ind w:left="-5"/>
      </w:pPr>
      <w:r w:rsidRPr="00DC6457">
        <w:rPr>
          <w:sz w:val="18"/>
          <w:szCs w:val="18"/>
        </w:rPr>
        <w:t>HERACLEIA HUMAN-CENTERED COMPUTING LAB</w:t>
      </w:r>
      <w:r w:rsidRPr="00320BB5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(UTA) </w:t>
      </w:r>
      <w:r w:rsidRPr="00320BB5">
        <w:rPr>
          <w:sz w:val="18"/>
          <w:szCs w:val="18"/>
        </w:rPr>
        <w:t>(</w:t>
      </w:r>
      <w:r w:rsidRPr="00DC6457">
        <w:rPr>
          <w:rStyle w:val="Hyperlink"/>
          <w:sz w:val="18"/>
          <w:szCs w:val="18"/>
        </w:rPr>
        <w:t>http://heracleia.uta.edu</w:t>
      </w:r>
      <w:r w:rsidRPr="00DC6457">
        <w:rPr>
          <w:rStyle w:val="Hyperlink"/>
        </w:rPr>
        <w:t>)</w:t>
      </w:r>
    </w:p>
    <w:p w14:paraId="77F50942" w14:textId="12CEB427" w:rsidR="00DC6457" w:rsidRPr="00320BB5" w:rsidRDefault="00DC6457" w:rsidP="00DC6457">
      <w:pPr>
        <w:tabs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right" w:pos="10890"/>
        </w:tabs>
        <w:spacing w:after="55"/>
        <w:ind w:left="-15" w:right="-1469" w:firstLine="0"/>
        <w:rPr>
          <w:sz w:val="18"/>
          <w:szCs w:val="18"/>
        </w:rPr>
      </w:pPr>
      <w:r w:rsidRPr="00DC6457">
        <w:rPr>
          <w:i/>
          <w:sz w:val="18"/>
          <w:szCs w:val="18"/>
        </w:rPr>
        <w:t>UNDERGRADUATE RESEARCHER</w:t>
      </w:r>
      <w:r w:rsidRPr="00320BB5">
        <w:rPr>
          <w:i/>
          <w:sz w:val="18"/>
          <w:szCs w:val="18"/>
        </w:rPr>
        <w:tab/>
        <w:t xml:space="preserve"> </w:t>
      </w:r>
      <w:r w:rsidRPr="00320BB5">
        <w:rPr>
          <w:i/>
          <w:sz w:val="18"/>
          <w:szCs w:val="18"/>
        </w:rPr>
        <w:tab/>
        <w:t xml:space="preserve"> </w:t>
      </w:r>
      <w:r w:rsidRPr="00320BB5">
        <w:rPr>
          <w:i/>
          <w:sz w:val="18"/>
          <w:szCs w:val="18"/>
        </w:rPr>
        <w:tab/>
        <w:t xml:space="preserve"> </w:t>
      </w:r>
      <w:r w:rsidRPr="00320BB5">
        <w:rPr>
          <w:i/>
          <w:sz w:val="18"/>
          <w:szCs w:val="18"/>
        </w:rPr>
        <w:tab/>
        <w:t xml:space="preserve"> </w:t>
      </w:r>
      <w:r w:rsidRPr="00320BB5">
        <w:rPr>
          <w:i/>
          <w:sz w:val="18"/>
          <w:szCs w:val="18"/>
        </w:rPr>
        <w:tab/>
        <w:t xml:space="preserve"> </w:t>
      </w:r>
      <w:r w:rsidRPr="00320BB5">
        <w:rPr>
          <w:i/>
          <w:sz w:val="18"/>
          <w:szCs w:val="18"/>
        </w:rPr>
        <w:tab/>
        <w:t xml:space="preserve"> </w:t>
      </w:r>
      <w:r w:rsidRPr="00320BB5">
        <w:rPr>
          <w:i/>
          <w:sz w:val="18"/>
          <w:szCs w:val="18"/>
        </w:rPr>
        <w:tab/>
        <w:t xml:space="preserve"> </w:t>
      </w:r>
      <w:r>
        <w:rPr>
          <w:i/>
          <w:sz w:val="18"/>
          <w:szCs w:val="18"/>
        </w:rPr>
        <w:t xml:space="preserve">March </w:t>
      </w:r>
      <w:r w:rsidRPr="00320BB5">
        <w:rPr>
          <w:i/>
          <w:sz w:val="18"/>
          <w:szCs w:val="18"/>
        </w:rPr>
        <w:t xml:space="preserve">2022 – Present </w:t>
      </w:r>
    </w:p>
    <w:p w14:paraId="71D4B309" w14:textId="1A9BB34D" w:rsidR="00A325D7" w:rsidRDefault="00A325D7" w:rsidP="00DC6457">
      <w:pPr>
        <w:pStyle w:val="ListParagraph"/>
        <w:numPr>
          <w:ilvl w:val="0"/>
          <w:numId w:val="6"/>
        </w:numPr>
        <w:spacing w:after="14"/>
        <w:rPr>
          <w:sz w:val="18"/>
          <w:szCs w:val="18"/>
        </w:rPr>
      </w:pPr>
      <w:r w:rsidRPr="00A325D7">
        <w:rPr>
          <w:sz w:val="18"/>
          <w:szCs w:val="18"/>
        </w:rPr>
        <w:t>Making a platform for data collecting using ROS and the Summit</w:t>
      </w:r>
      <w:r>
        <w:rPr>
          <w:sz w:val="18"/>
          <w:szCs w:val="18"/>
        </w:rPr>
        <w:t xml:space="preserve"> </w:t>
      </w:r>
      <w:r w:rsidRPr="00A325D7">
        <w:rPr>
          <w:sz w:val="18"/>
          <w:szCs w:val="18"/>
        </w:rPr>
        <w:t xml:space="preserve">XL robot to collect and process sensor data for autonomous </w:t>
      </w:r>
      <w:r>
        <w:rPr>
          <w:sz w:val="18"/>
          <w:szCs w:val="18"/>
        </w:rPr>
        <w:t>navigation</w:t>
      </w:r>
    </w:p>
    <w:p w14:paraId="0163FE49" w14:textId="4821B8EC" w:rsidR="00A325D7" w:rsidRDefault="00A325D7" w:rsidP="00DC6457">
      <w:pPr>
        <w:pStyle w:val="ListParagraph"/>
        <w:numPr>
          <w:ilvl w:val="0"/>
          <w:numId w:val="6"/>
        </w:numPr>
        <w:spacing w:after="14"/>
        <w:rPr>
          <w:sz w:val="18"/>
          <w:szCs w:val="18"/>
        </w:rPr>
      </w:pPr>
      <w:r>
        <w:rPr>
          <w:sz w:val="18"/>
          <w:szCs w:val="18"/>
        </w:rPr>
        <w:t>B</w:t>
      </w:r>
      <w:r w:rsidRPr="00A325D7">
        <w:rPr>
          <w:sz w:val="18"/>
          <w:szCs w:val="18"/>
        </w:rPr>
        <w:t>uilding virtual settings with the Unity game engine to simulate investigations involving human-robot interaction</w:t>
      </w:r>
    </w:p>
    <w:p w14:paraId="50C00994" w14:textId="4E2E6AA9" w:rsidR="007705C3" w:rsidRDefault="007705C3" w:rsidP="00DC6457">
      <w:pPr>
        <w:pStyle w:val="ListParagraph"/>
        <w:numPr>
          <w:ilvl w:val="0"/>
          <w:numId w:val="6"/>
        </w:numPr>
        <w:spacing w:after="14"/>
        <w:rPr>
          <w:sz w:val="18"/>
          <w:szCs w:val="18"/>
        </w:rPr>
      </w:pPr>
      <w:r>
        <w:rPr>
          <w:sz w:val="18"/>
          <w:szCs w:val="18"/>
        </w:rPr>
        <w:t>Working on Smartphone-Based</w:t>
      </w:r>
      <w:r w:rsidRPr="007705C3">
        <w:rPr>
          <w:sz w:val="18"/>
          <w:szCs w:val="18"/>
        </w:rPr>
        <w:t xml:space="preserve"> IoT-Controller Framework for Assisting the Blind in </w:t>
      </w:r>
      <w:r>
        <w:rPr>
          <w:sz w:val="18"/>
          <w:szCs w:val="18"/>
        </w:rPr>
        <w:t>Human-Robot</w:t>
      </w:r>
      <w:r w:rsidRPr="007705C3">
        <w:rPr>
          <w:sz w:val="18"/>
          <w:szCs w:val="18"/>
        </w:rPr>
        <w:t xml:space="preserve"> Interaction</w:t>
      </w:r>
    </w:p>
    <w:p w14:paraId="3B921BE6" w14:textId="1A7760C4" w:rsidR="00DC6457" w:rsidRPr="00320BB5" w:rsidRDefault="00A325D7" w:rsidP="00DC6457">
      <w:pPr>
        <w:pStyle w:val="ListParagraph"/>
        <w:numPr>
          <w:ilvl w:val="0"/>
          <w:numId w:val="6"/>
        </w:numPr>
        <w:spacing w:after="14"/>
        <w:rPr>
          <w:sz w:val="18"/>
          <w:szCs w:val="18"/>
        </w:rPr>
      </w:pPr>
      <w:r>
        <w:rPr>
          <w:sz w:val="18"/>
          <w:szCs w:val="18"/>
        </w:rPr>
        <w:t xml:space="preserve">Working with </w:t>
      </w:r>
      <w:r w:rsidR="00693E83">
        <w:rPr>
          <w:sz w:val="18"/>
          <w:szCs w:val="18"/>
        </w:rPr>
        <w:t>Human-Robot</w:t>
      </w:r>
      <w:r w:rsidRPr="00A325D7">
        <w:rPr>
          <w:sz w:val="18"/>
          <w:szCs w:val="18"/>
        </w:rPr>
        <w:t xml:space="preserve"> Interactive System using Hand Gestures and </w:t>
      </w:r>
      <w:r>
        <w:rPr>
          <w:sz w:val="18"/>
          <w:szCs w:val="18"/>
        </w:rPr>
        <w:t>Smartphone-based</w:t>
      </w:r>
      <w:r w:rsidRPr="00A325D7">
        <w:rPr>
          <w:sz w:val="18"/>
          <w:szCs w:val="18"/>
        </w:rPr>
        <w:t xml:space="preserve"> IoT-Controller Framework</w:t>
      </w:r>
      <w:r w:rsidR="00DC6457" w:rsidRPr="00320BB5">
        <w:rPr>
          <w:sz w:val="18"/>
          <w:szCs w:val="18"/>
        </w:rPr>
        <w:t>.</w:t>
      </w:r>
    </w:p>
    <w:p w14:paraId="5C0DD28C" w14:textId="77777777" w:rsidR="00652CC2" w:rsidRPr="00652CC2" w:rsidRDefault="00652CC2" w:rsidP="00652CC2"/>
    <w:p w14:paraId="64DF52F8" w14:textId="7B9F0621" w:rsidR="002641A5" w:rsidRPr="00320BB5" w:rsidRDefault="00D32676" w:rsidP="002641A5">
      <w:pPr>
        <w:pStyle w:val="Heading1"/>
        <w:ind w:left="-5"/>
        <w:rPr>
          <w:sz w:val="18"/>
          <w:szCs w:val="18"/>
        </w:rPr>
      </w:pPr>
      <w:r>
        <w:rPr>
          <w:sz w:val="18"/>
          <w:szCs w:val="18"/>
        </w:rPr>
        <w:t>MOONLIGHT</w:t>
      </w:r>
      <w:r w:rsidR="002641A5" w:rsidRPr="00320BB5">
        <w:rPr>
          <w:sz w:val="18"/>
          <w:szCs w:val="18"/>
        </w:rPr>
        <w:t xml:space="preserve"> SERVICE SOLUTIONS</w:t>
      </w:r>
      <w:r w:rsidR="002501D5" w:rsidRPr="00320BB5">
        <w:rPr>
          <w:sz w:val="18"/>
          <w:szCs w:val="18"/>
        </w:rPr>
        <w:t xml:space="preserve"> (</w:t>
      </w:r>
      <w:hyperlink r:id="rId7" w:history="1">
        <w:r w:rsidR="002501D5" w:rsidRPr="00320BB5">
          <w:rPr>
            <w:rStyle w:val="Hyperlink"/>
            <w:sz w:val="18"/>
            <w:szCs w:val="18"/>
          </w:rPr>
          <w:t>https://www.moonlightsvc.com</w:t>
        </w:r>
      </w:hyperlink>
      <w:r w:rsidR="002501D5" w:rsidRPr="00320BB5">
        <w:rPr>
          <w:sz w:val="18"/>
          <w:szCs w:val="18"/>
        </w:rPr>
        <w:t>)</w:t>
      </w:r>
    </w:p>
    <w:p w14:paraId="667ECE01" w14:textId="22EC65B4" w:rsidR="001E637D" w:rsidRPr="00320BB5" w:rsidRDefault="002641A5" w:rsidP="009B48C1">
      <w:pPr>
        <w:tabs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right" w:pos="10890"/>
        </w:tabs>
        <w:spacing w:after="55"/>
        <w:ind w:left="-15" w:right="-1469" w:firstLine="0"/>
        <w:rPr>
          <w:sz w:val="18"/>
          <w:szCs w:val="18"/>
        </w:rPr>
      </w:pPr>
      <w:r w:rsidRPr="00320BB5">
        <w:rPr>
          <w:i/>
          <w:sz w:val="18"/>
          <w:szCs w:val="18"/>
        </w:rPr>
        <w:t>WEB DEVELOPER</w:t>
      </w:r>
      <w:r w:rsidR="003E31C5" w:rsidRPr="00320BB5">
        <w:rPr>
          <w:i/>
          <w:sz w:val="18"/>
          <w:szCs w:val="18"/>
        </w:rPr>
        <w:tab/>
        <w:t xml:space="preserve"> </w:t>
      </w:r>
      <w:r w:rsidR="003E31C5" w:rsidRPr="00320BB5">
        <w:rPr>
          <w:i/>
          <w:sz w:val="18"/>
          <w:szCs w:val="18"/>
        </w:rPr>
        <w:tab/>
        <w:t xml:space="preserve"> </w:t>
      </w:r>
      <w:r w:rsidR="003E31C5" w:rsidRPr="00320BB5">
        <w:rPr>
          <w:i/>
          <w:sz w:val="18"/>
          <w:szCs w:val="18"/>
        </w:rPr>
        <w:tab/>
        <w:t xml:space="preserve"> </w:t>
      </w:r>
      <w:r w:rsidR="003E31C5" w:rsidRPr="00320BB5">
        <w:rPr>
          <w:i/>
          <w:sz w:val="18"/>
          <w:szCs w:val="18"/>
        </w:rPr>
        <w:tab/>
        <w:t xml:space="preserve"> </w:t>
      </w:r>
      <w:r w:rsidR="003E31C5" w:rsidRPr="00320BB5">
        <w:rPr>
          <w:i/>
          <w:sz w:val="18"/>
          <w:szCs w:val="18"/>
        </w:rPr>
        <w:tab/>
        <w:t xml:space="preserve"> </w:t>
      </w:r>
      <w:r w:rsidR="003E31C5" w:rsidRPr="00320BB5">
        <w:rPr>
          <w:i/>
          <w:sz w:val="18"/>
          <w:szCs w:val="18"/>
        </w:rPr>
        <w:tab/>
        <w:t xml:space="preserve"> </w:t>
      </w:r>
      <w:r w:rsidR="003E31C5" w:rsidRPr="00320BB5">
        <w:rPr>
          <w:i/>
          <w:sz w:val="18"/>
          <w:szCs w:val="18"/>
        </w:rPr>
        <w:tab/>
      </w:r>
      <w:r w:rsidR="002501D5" w:rsidRPr="00320BB5">
        <w:rPr>
          <w:i/>
          <w:sz w:val="18"/>
          <w:szCs w:val="18"/>
        </w:rPr>
        <w:t xml:space="preserve"> </w:t>
      </w:r>
      <w:r w:rsidR="00147A86" w:rsidRPr="00320BB5">
        <w:rPr>
          <w:i/>
          <w:sz w:val="18"/>
          <w:szCs w:val="18"/>
        </w:rPr>
        <w:t>June</w:t>
      </w:r>
      <w:r w:rsidR="003E31C5" w:rsidRPr="00320BB5">
        <w:rPr>
          <w:i/>
          <w:sz w:val="18"/>
          <w:szCs w:val="18"/>
        </w:rPr>
        <w:t xml:space="preserve"> 2021 – </w:t>
      </w:r>
      <w:r w:rsidR="00147A86" w:rsidRPr="00320BB5">
        <w:rPr>
          <w:i/>
          <w:sz w:val="18"/>
          <w:szCs w:val="18"/>
        </w:rPr>
        <w:t>Present</w:t>
      </w:r>
      <w:r w:rsidR="003E31C5" w:rsidRPr="00320BB5">
        <w:rPr>
          <w:i/>
          <w:sz w:val="18"/>
          <w:szCs w:val="18"/>
        </w:rPr>
        <w:t xml:space="preserve"> </w:t>
      </w:r>
    </w:p>
    <w:p w14:paraId="29B1FB5E" w14:textId="77777777" w:rsidR="00147A86" w:rsidRPr="00320BB5" w:rsidRDefault="00147A86" w:rsidP="00147A86">
      <w:pPr>
        <w:pStyle w:val="ListParagraph"/>
        <w:numPr>
          <w:ilvl w:val="0"/>
          <w:numId w:val="6"/>
        </w:numPr>
        <w:spacing w:after="14"/>
        <w:rPr>
          <w:sz w:val="18"/>
          <w:szCs w:val="18"/>
        </w:rPr>
      </w:pPr>
      <w:r w:rsidRPr="00320BB5">
        <w:rPr>
          <w:sz w:val="18"/>
          <w:szCs w:val="18"/>
        </w:rPr>
        <w:t>Conducted preliminary discussions with clients regarding the design and functionality of the website.</w:t>
      </w:r>
    </w:p>
    <w:p w14:paraId="2C051A6B" w14:textId="77777777" w:rsidR="00147A86" w:rsidRPr="00320BB5" w:rsidRDefault="00147A86" w:rsidP="00147A86">
      <w:pPr>
        <w:pStyle w:val="ListParagraph"/>
        <w:numPr>
          <w:ilvl w:val="0"/>
          <w:numId w:val="6"/>
        </w:numPr>
        <w:spacing w:after="14"/>
        <w:rPr>
          <w:sz w:val="18"/>
          <w:szCs w:val="18"/>
        </w:rPr>
      </w:pPr>
      <w:r w:rsidRPr="00320BB5">
        <w:rPr>
          <w:sz w:val="18"/>
          <w:szCs w:val="18"/>
        </w:rPr>
        <w:t>Reviewed designs and features as presented by the team.</w:t>
      </w:r>
    </w:p>
    <w:p w14:paraId="5AD34978" w14:textId="77777777" w:rsidR="00147A86" w:rsidRPr="00320BB5" w:rsidRDefault="00147A86" w:rsidP="00147A86">
      <w:pPr>
        <w:pStyle w:val="ListParagraph"/>
        <w:numPr>
          <w:ilvl w:val="0"/>
          <w:numId w:val="6"/>
        </w:numPr>
        <w:spacing w:after="14"/>
        <w:rPr>
          <w:sz w:val="18"/>
          <w:szCs w:val="18"/>
        </w:rPr>
      </w:pPr>
      <w:r w:rsidRPr="00320BB5">
        <w:rPr>
          <w:sz w:val="18"/>
          <w:szCs w:val="18"/>
        </w:rPr>
        <w:t>Leads off testing of all websites.</w:t>
      </w:r>
    </w:p>
    <w:p w14:paraId="76B66F2F" w14:textId="720EA7A2" w:rsidR="00147A86" w:rsidRPr="00320BB5" w:rsidRDefault="00147A86" w:rsidP="00147A86">
      <w:pPr>
        <w:pStyle w:val="ListParagraph"/>
        <w:numPr>
          <w:ilvl w:val="0"/>
          <w:numId w:val="6"/>
        </w:numPr>
        <w:spacing w:after="14"/>
        <w:rPr>
          <w:sz w:val="18"/>
          <w:szCs w:val="18"/>
        </w:rPr>
      </w:pPr>
      <w:r w:rsidRPr="00320BB5">
        <w:rPr>
          <w:sz w:val="18"/>
          <w:szCs w:val="18"/>
        </w:rPr>
        <w:t xml:space="preserve">Evaluated </w:t>
      </w:r>
      <w:r w:rsidR="00DC6457">
        <w:rPr>
          <w:sz w:val="18"/>
          <w:szCs w:val="18"/>
        </w:rPr>
        <w:t xml:space="preserve">the </w:t>
      </w:r>
      <w:r w:rsidRPr="00320BB5">
        <w:rPr>
          <w:sz w:val="18"/>
          <w:szCs w:val="18"/>
        </w:rPr>
        <w:t>state of readiness of websites before turning over the project to the client.</w:t>
      </w:r>
    </w:p>
    <w:p w14:paraId="4799ABAD" w14:textId="77777777" w:rsidR="008B4886" w:rsidRPr="008B4886" w:rsidRDefault="008B4886" w:rsidP="008B4886"/>
    <w:p w14:paraId="53C928FE" w14:textId="5AF31EC0" w:rsidR="004D3746" w:rsidRPr="00D32676" w:rsidRDefault="002D2120" w:rsidP="004D3746">
      <w:pPr>
        <w:pStyle w:val="Heading1"/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</w:tabs>
        <w:ind w:left="754" w:hanging="754"/>
        <w:rPr>
          <w:sz w:val="24"/>
          <w:szCs w:val="24"/>
        </w:rPr>
      </w:pPr>
      <w:r w:rsidRPr="00D32676">
        <w:rPr>
          <w:sz w:val="24"/>
          <w:szCs w:val="24"/>
        </w:rPr>
        <w:t>Projects</w:t>
      </w:r>
    </w:p>
    <w:p w14:paraId="2B4E1848" w14:textId="36D2FCDD" w:rsidR="005D4E34" w:rsidRPr="005D4E34" w:rsidRDefault="005D4E34" w:rsidP="005D4E3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60209" wp14:editId="7FB2535E">
                <wp:simplePos x="0" y="0"/>
                <wp:positionH relativeFrom="column">
                  <wp:posOffset>-37651</wp:posOffset>
                </wp:positionH>
                <wp:positionV relativeFrom="paragraph">
                  <wp:posOffset>58607</wp:posOffset>
                </wp:positionV>
                <wp:extent cx="7143078" cy="0"/>
                <wp:effectExtent l="0" t="0" r="762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078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BF0EC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4.6pt" to="559.5pt,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" strokecolor="black [3200]" strokeweight="1.25pt">
                <v:stroke joinstyle="miter"/>
              </v:line>
            </w:pict>
          </mc:Fallback>
        </mc:AlternateContent>
      </w:r>
    </w:p>
    <w:p w14:paraId="15D7CE0C" w14:textId="25AB4F00" w:rsidR="008A0B0D" w:rsidRPr="008A0B0D" w:rsidRDefault="008A0B0D" w:rsidP="008B4B21">
      <w:pPr>
        <w:pStyle w:val="ListParagraph"/>
        <w:numPr>
          <w:ilvl w:val="0"/>
          <w:numId w:val="25"/>
        </w:numPr>
        <w:spacing w:after="0" w:line="240" w:lineRule="auto"/>
        <w:rPr>
          <w:b/>
        </w:rPr>
      </w:pPr>
      <w:r>
        <w:rPr>
          <w:b/>
        </w:rPr>
        <w:t xml:space="preserve">DFW Shree Krishna </w:t>
      </w:r>
      <w:proofErr w:type="spellStart"/>
      <w:r>
        <w:rPr>
          <w:b/>
        </w:rPr>
        <w:t>Pranami</w:t>
      </w:r>
      <w:proofErr w:type="spellEnd"/>
      <w:r>
        <w:rPr>
          <w:b/>
        </w:rPr>
        <w:t xml:space="preserve"> Samaj Texas | Web Development | (</w:t>
      </w:r>
      <w:hyperlink r:id="rId8" w:history="1">
        <w:r w:rsidRPr="00F90893">
          <w:rPr>
            <w:rStyle w:val="Hyperlink"/>
            <w:b/>
            <w:sz w:val="18"/>
            <w:szCs w:val="18"/>
          </w:rPr>
          <w:t>https://dfwskpm.org</w:t>
        </w:r>
      </w:hyperlink>
      <w:r w:rsidRPr="00320BB5">
        <w:rPr>
          <w:b/>
          <w:sz w:val="18"/>
          <w:szCs w:val="18"/>
        </w:rPr>
        <w:t>)</w:t>
      </w:r>
    </w:p>
    <w:p w14:paraId="76AFE2DF" w14:textId="77777777" w:rsidR="008A0B0D" w:rsidRPr="008A0B0D" w:rsidRDefault="008A0B0D" w:rsidP="008A0B0D">
      <w:pPr>
        <w:pStyle w:val="ListParagraph"/>
        <w:spacing w:after="0" w:line="240" w:lineRule="auto"/>
        <w:ind w:left="450" w:firstLine="0"/>
        <w:rPr>
          <w:b/>
        </w:rPr>
      </w:pPr>
    </w:p>
    <w:p w14:paraId="56D55F67" w14:textId="593E48C1" w:rsidR="008A0B0D" w:rsidRPr="008A0B0D" w:rsidRDefault="008A0B0D" w:rsidP="008A0B0D">
      <w:pPr>
        <w:numPr>
          <w:ilvl w:val="0"/>
          <w:numId w:val="2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angal"/>
          <w:sz w:val="18"/>
          <w:szCs w:val="18"/>
        </w:rPr>
      </w:pPr>
      <w:r w:rsidRPr="008A0B0D">
        <w:rPr>
          <w:rFonts w:cs="Mangal"/>
          <w:sz w:val="18"/>
          <w:szCs w:val="18"/>
        </w:rPr>
        <w:t>Created solutions for identified problems or bugs.</w:t>
      </w:r>
    </w:p>
    <w:p w14:paraId="1452631E" w14:textId="0519E481" w:rsidR="008A0B0D" w:rsidRPr="008A0B0D" w:rsidRDefault="008A0B0D" w:rsidP="008A0B0D">
      <w:pPr>
        <w:numPr>
          <w:ilvl w:val="0"/>
          <w:numId w:val="2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angal"/>
          <w:sz w:val="18"/>
          <w:szCs w:val="18"/>
        </w:rPr>
      </w:pPr>
      <w:r w:rsidRPr="008A0B0D">
        <w:rPr>
          <w:rFonts w:cs="Mangal"/>
          <w:sz w:val="18"/>
          <w:szCs w:val="18"/>
        </w:rPr>
        <w:t>Develop</w:t>
      </w:r>
      <w:r w:rsidR="0034524B">
        <w:rPr>
          <w:rFonts w:cs="Mangal"/>
          <w:sz w:val="18"/>
          <w:szCs w:val="18"/>
        </w:rPr>
        <w:t>ed</w:t>
      </w:r>
      <w:r w:rsidRPr="008A0B0D">
        <w:rPr>
          <w:rFonts w:cs="Mangal"/>
          <w:sz w:val="18"/>
          <w:szCs w:val="18"/>
        </w:rPr>
        <w:t xml:space="preserve"> and validat</w:t>
      </w:r>
      <w:r w:rsidR="0034524B">
        <w:rPr>
          <w:rFonts w:cs="Mangal"/>
          <w:sz w:val="18"/>
          <w:szCs w:val="18"/>
        </w:rPr>
        <w:t xml:space="preserve">ed </w:t>
      </w:r>
      <w:r w:rsidRPr="008A0B0D">
        <w:rPr>
          <w:rFonts w:cs="Mangal"/>
          <w:sz w:val="18"/>
          <w:szCs w:val="18"/>
        </w:rPr>
        <w:t>test routines to ensure the quality of the external and internal interface.</w:t>
      </w:r>
    </w:p>
    <w:p w14:paraId="23E32A29" w14:textId="77777777" w:rsidR="008A0B0D" w:rsidRPr="008A0B0D" w:rsidRDefault="008A0B0D" w:rsidP="008A0B0D">
      <w:pPr>
        <w:numPr>
          <w:ilvl w:val="0"/>
          <w:numId w:val="2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angal"/>
          <w:sz w:val="18"/>
          <w:szCs w:val="18"/>
        </w:rPr>
      </w:pPr>
      <w:r w:rsidRPr="008A0B0D">
        <w:rPr>
          <w:rFonts w:cs="Mangal"/>
          <w:sz w:val="18"/>
          <w:szCs w:val="18"/>
        </w:rPr>
        <w:t xml:space="preserve">Executed assignments with the use of web applications, scripts, and programming languages </w:t>
      </w:r>
    </w:p>
    <w:p w14:paraId="0CC69C0E" w14:textId="77777777" w:rsidR="00A43EDE" w:rsidRDefault="008A0B0D" w:rsidP="008A0B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080" w:firstLine="0"/>
        <w:rPr>
          <w:rFonts w:cs="Mangal"/>
          <w:sz w:val="18"/>
          <w:szCs w:val="18"/>
        </w:rPr>
      </w:pPr>
      <w:r w:rsidRPr="008A0B0D">
        <w:rPr>
          <w:rFonts w:cs="Mangal"/>
          <w:sz w:val="18"/>
          <w:szCs w:val="18"/>
        </w:rPr>
        <w:t>such as HTML, CSS and JavaScript</w:t>
      </w:r>
      <w:r w:rsidR="00A43EDE">
        <w:rPr>
          <w:rFonts w:cs="Mangal"/>
          <w:sz w:val="18"/>
          <w:szCs w:val="18"/>
        </w:rPr>
        <w:t>.</w:t>
      </w:r>
    </w:p>
    <w:p w14:paraId="5A743403" w14:textId="42C3E865" w:rsidR="00A43EDE" w:rsidRPr="00A43EDE" w:rsidRDefault="00A43EDE" w:rsidP="00A43EDE">
      <w:pPr>
        <w:pStyle w:val="ListParagraph"/>
        <w:numPr>
          <w:ilvl w:val="0"/>
          <w:numId w:val="2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A43EDE">
        <w:rPr>
          <w:sz w:val="18"/>
          <w:szCs w:val="18"/>
        </w:rPr>
        <w:t>Prior to going online, tested websites and conducted user testing and troubleshooting.</w:t>
      </w:r>
    </w:p>
    <w:p w14:paraId="0A661107" w14:textId="23F68CC1" w:rsidR="008A0B0D" w:rsidRPr="00A43EDE" w:rsidRDefault="008A0B0D" w:rsidP="008A0B0D">
      <w:pPr>
        <w:pStyle w:val="ListParagraph"/>
        <w:spacing w:after="0" w:line="240" w:lineRule="auto"/>
        <w:ind w:left="450" w:firstLine="0"/>
        <w:rPr>
          <w:sz w:val="18"/>
          <w:szCs w:val="18"/>
        </w:rPr>
      </w:pPr>
    </w:p>
    <w:p w14:paraId="273AF529" w14:textId="07A15136" w:rsidR="008A0B0D" w:rsidRDefault="008A0B0D" w:rsidP="008A0B0D">
      <w:pPr>
        <w:pStyle w:val="ListParagraph"/>
        <w:spacing w:after="0" w:line="240" w:lineRule="auto"/>
        <w:ind w:left="450" w:firstLine="0"/>
        <w:rPr>
          <w:b/>
        </w:rPr>
      </w:pPr>
      <w:r>
        <w:rPr>
          <w:b/>
        </w:rPr>
        <w:tab/>
      </w:r>
    </w:p>
    <w:p w14:paraId="65DED87A" w14:textId="5975C372" w:rsidR="008B4B21" w:rsidRDefault="008B4B21" w:rsidP="008B4B21">
      <w:pPr>
        <w:pStyle w:val="ListParagraph"/>
        <w:numPr>
          <w:ilvl w:val="0"/>
          <w:numId w:val="25"/>
        </w:numPr>
        <w:spacing w:after="0" w:line="240" w:lineRule="auto"/>
        <w:rPr>
          <w:b/>
        </w:rPr>
      </w:pPr>
      <w:r>
        <w:rPr>
          <w:b/>
        </w:rPr>
        <w:t xml:space="preserve">Capital One – Budgeting App | </w:t>
      </w:r>
      <w:r w:rsidRPr="008B4B21">
        <w:rPr>
          <w:b/>
        </w:rPr>
        <w:t>Flutter Flow (UI Design), Flutter, Dart, and Google Firebase</w:t>
      </w:r>
      <w:r>
        <w:rPr>
          <w:b/>
        </w:rPr>
        <w:t xml:space="preserve"> |</w:t>
      </w:r>
    </w:p>
    <w:p w14:paraId="414B4BA7" w14:textId="4B2CCEA1" w:rsidR="008B4B21" w:rsidRDefault="008B4B21" w:rsidP="008B4B21">
      <w:pPr>
        <w:pStyle w:val="ListParagraph"/>
        <w:spacing w:after="0" w:line="240" w:lineRule="auto"/>
        <w:ind w:left="450" w:firstLine="0"/>
        <w:rPr>
          <w:b/>
        </w:rPr>
      </w:pPr>
      <w:proofErr w:type="spellStart"/>
      <w:r>
        <w:rPr>
          <w:b/>
        </w:rPr>
        <w:t>HackUTD</w:t>
      </w:r>
      <w:proofErr w:type="spellEnd"/>
      <w:r>
        <w:rPr>
          <w:b/>
        </w:rPr>
        <w:t xml:space="preserve"> IX | </w:t>
      </w:r>
      <w:hyperlink r:id="rId9" w:history="1">
        <w:r w:rsidR="008A497F" w:rsidRPr="008A497F">
          <w:rPr>
            <w:rStyle w:val="Hyperlink"/>
            <w:rFonts w:cs="Times New Roman"/>
            <w:b/>
            <w:sz w:val="18"/>
            <w:szCs w:val="18"/>
          </w:rPr>
          <w:t>https://github.com/sneh-ach/Capital-One-Budgeting-App</w:t>
        </w:r>
      </w:hyperlink>
      <w:r w:rsidR="00515A55">
        <w:rPr>
          <w:rStyle w:val="Hyperlink"/>
          <w:rFonts w:cs="Times New Roman"/>
          <w:sz w:val="18"/>
          <w:szCs w:val="18"/>
        </w:rPr>
        <w:t xml:space="preserve"> </w:t>
      </w:r>
      <w:r w:rsidR="008A497F">
        <w:rPr>
          <w:b/>
        </w:rPr>
        <w:br/>
      </w:r>
    </w:p>
    <w:p w14:paraId="406E50DA" w14:textId="77777777" w:rsidR="008B4B21" w:rsidRPr="008B4B21" w:rsidRDefault="008B4B21" w:rsidP="008B4B21">
      <w:pPr>
        <w:numPr>
          <w:ilvl w:val="0"/>
          <w:numId w:val="2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angal"/>
          <w:sz w:val="18"/>
          <w:szCs w:val="18"/>
        </w:rPr>
      </w:pPr>
      <w:r w:rsidRPr="008B4B21">
        <w:rPr>
          <w:rFonts w:cs="Mangal"/>
          <w:sz w:val="18"/>
          <w:szCs w:val="18"/>
        </w:rPr>
        <w:t xml:space="preserve">Designed, implemented, and tested Flutter and Dart code using </w:t>
      </w:r>
      <w:proofErr w:type="spellStart"/>
      <w:r w:rsidRPr="008B4B21">
        <w:rPr>
          <w:rFonts w:cs="Mangal"/>
          <w:sz w:val="18"/>
          <w:szCs w:val="18"/>
        </w:rPr>
        <w:t>BLoC</w:t>
      </w:r>
      <w:proofErr w:type="spellEnd"/>
      <w:r w:rsidRPr="008B4B21">
        <w:rPr>
          <w:rFonts w:cs="Mangal"/>
          <w:sz w:val="18"/>
          <w:szCs w:val="18"/>
        </w:rPr>
        <w:t xml:space="preserve"> pattern for IOS, Android and Web.</w:t>
      </w:r>
    </w:p>
    <w:p w14:paraId="7601F4EB" w14:textId="3D0F73D2" w:rsidR="008B4B21" w:rsidRDefault="008B4B21" w:rsidP="008B4B21">
      <w:pPr>
        <w:numPr>
          <w:ilvl w:val="0"/>
          <w:numId w:val="2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angal"/>
          <w:sz w:val="18"/>
          <w:szCs w:val="18"/>
        </w:rPr>
      </w:pPr>
      <w:r w:rsidRPr="008B4B21">
        <w:rPr>
          <w:rFonts w:ascii="Calibri" w:hAnsi="Calibri" w:cs="Calibri"/>
          <w:sz w:val="18"/>
          <w:szCs w:val="18"/>
        </w:rPr>
        <w:t>﻿﻿</w:t>
      </w:r>
      <w:r w:rsidRPr="008B4B21">
        <w:rPr>
          <w:rFonts w:cs="Mangal"/>
          <w:sz w:val="18"/>
          <w:szCs w:val="18"/>
        </w:rPr>
        <w:t>Designed and created custom -form features including scrolling selectors and data entries.</w:t>
      </w:r>
    </w:p>
    <w:p w14:paraId="761B2F83" w14:textId="77777777" w:rsidR="008B4B21" w:rsidRDefault="008B4B21" w:rsidP="008B4B21">
      <w:pPr>
        <w:numPr>
          <w:ilvl w:val="0"/>
          <w:numId w:val="2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angal"/>
          <w:sz w:val="18"/>
          <w:szCs w:val="18"/>
        </w:rPr>
      </w:pPr>
      <w:r w:rsidRPr="008B4B21">
        <w:rPr>
          <w:rFonts w:cs="Mangal"/>
          <w:sz w:val="18"/>
          <w:szCs w:val="18"/>
        </w:rPr>
        <w:t xml:space="preserve">Used Visual Studio Code and android studio as the primary IDE to develop, test and deploy the Android </w:t>
      </w:r>
    </w:p>
    <w:p w14:paraId="320073FD" w14:textId="3A73589C" w:rsidR="008B4B21" w:rsidRPr="008B4B21" w:rsidRDefault="008B4B21" w:rsidP="008B4B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080" w:firstLine="0"/>
        <w:rPr>
          <w:rFonts w:cs="Mangal"/>
          <w:sz w:val="18"/>
          <w:szCs w:val="18"/>
        </w:rPr>
      </w:pPr>
      <w:r w:rsidRPr="008B4B21">
        <w:rPr>
          <w:rFonts w:cs="Mangal"/>
          <w:sz w:val="18"/>
          <w:szCs w:val="18"/>
        </w:rPr>
        <w:t>application and Dart as programming language.</w:t>
      </w:r>
    </w:p>
    <w:p w14:paraId="6E63B695" w14:textId="445E7C60" w:rsidR="008B4B21" w:rsidRDefault="008B4B21" w:rsidP="008B4B21">
      <w:pPr>
        <w:numPr>
          <w:ilvl w:val="0"/>
          <w:numId w:val="2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angal"/>
          <w:sz w:val="18"/>
          <w:szCs w:val="18"/>
        </w:rPr>
      </w:pPr>
      <w:r w:rsidRPr="008B4B21">
        <w:rPr>
          <w:rFonts w:ascii="Calibri" w:hAnsi="Calibri" w:cs="Calibri"/>
          <w:sz w:val="18"/>
          <w:szCs w:val="18"/>
        </w:rPr>
        <w:t>﻿﻿</w:t>
      </w:r>
      <w:r w:rsidRPr="008B4B21">
        <w:rPr>
          <w:rFonts w:cs="Mangal"/>
          <w:sz w:val="18"/>
          <w:szCs w:val="18"/>
        </w:rPr>
        <w:t>Used GitHub to manage Git repositories and versioning control.</w:t>
      </w:r>
    </w:p>
    <w:p w14:paraId="77D65620" w14:textId="77777777" w:rsidR="00DE5908" w:rsidRPr="008B4B21" w:rsidRDefault="00DE5908" w:rsidP="00DE59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080" w:firstLine="0"/>
        <w:rPr>
          <w:rFonts w:cs="Mangal"/>
          <w:sz w:val="18"/>
          <w:szCs w:val="18"/>
        </w:rPr>
      </w:pPr>
    </w:p>
    <w:p w14:paraId="476E2B74" w14:textId="77777777" w:rsidR="008B4B21" w:rsidRDefault="008B4B21" w:rsidP="008B4B21">
      <w:pPr>
        <w:pStyle w:val="ListParagraph"/>
        <w:spacing w:after="0" w:line="240" w:lineRule="auto"/>
        <w:ind w:left="450" w:firstLine="0"/>
        <w:rPr>
          <w:b/>
        </w:rPr>
      </w:pPr>
    </w:p>
    <w:p w14:paraId="7C7A0CB8" w14:textId="02606779" w:rsidR="00810E31" w:rsidRPr="0032129C" w:rsidRDefault="00810E31" w:rsidP="00810E31">
      <w:pPr>
        <w:pStyle w:val="ListParagraph"/>
        <w:numPr>
          <w:ilvl w:val="0"/>
          <w:numId w:val="25"/>
        </w:numPr>
        <w:spacing w:after="0" w:line="240" w:lineRule="auto"/>
        <w:rPr>
          <w:rStyle w:val="Hyperlink"/>
          <w:b/>
          <w:color w:val="000000"/>
          <w:u w:val="none"/>
        </w:rPr>
      </w:pPr>
      <w:r w:rsidRPr="0032129C">
        <w:rPr>
          <w:b/>
        </w:rPr>
        <w:lastRenderedPageBreak/>
        <w:t>Towards a Teleoperated Multimodal Human Robot Interactive SLAM using Smartphone based IoT-Controller Framework</w:t>
      </w:r>
      <w:r w:rsidRPr="0032129C">
        <w:t xml:space="preserve"> </w:t>
      </w:r>
      <w:r w:rsidRPr="005968A8">
        <w:rPr>
          <w:b/>
        </w:rPr>
        <w:t>| Research Paper |</w:t>
      </w:r>
      <w:r>
        <w:rPr>
          <w:b/>
        </w:rPr>
        <w:t xml:space="preserve"> </w:t>
      </w:r>
      <w:proofErr w:type="spellStart"/>
      <w:r w:rsidRPr="00620873">
        <w:rPr>
          <w:b/>
        </w:rPr>
        <w:t>Heracleia</w:t>
      </w:r>
      <w:proofErr w:type="spellEnd"/>
      <w:r w:rsidRPr="00620873">
        <w:rPr>
          <w:b/>
        </w:rPr>
        <w:t xml:space="preserve"> Human-Centered Computing Lab (</w:t>
      </w:r>
      <w:hyperlink r:id="rId10" w:history="1">
        <w:r w:rsidRPr="0035691A">
          <w:rPr>
            <w:rStyle w:val="Hyperlink"/>
            <w:rFonts w:cs="Times New Roman"/>
            <w:b/>
            <w:sz w:val="18"/>
            <w:szCs w:val="18"/>
          </w:rPr>
          <w:t>http://heracleia.uta.edu</w:t>
        </w:r>
      </w:hyperlink>
      <w:r w:rsidRPr="0035691A">
        <w:rPr>
          <w:rStyle w:val="Hyperlink"/>
          <w:rFonts w:cs="Times New Roman"/>
          <w:sz w:val="18"/>
          <w:szCs w:val="18"/>
        </w:rPr>
        <w:t>)</w:t>
      </w:r>
      <w:r>
        <w:rPr>
          <w:rStyle w:val="Hyperlink"/>
          <w:rFonts w:cs="Times New Roman"/>
          <w:sz w:val="18"/>
          <w:szCs w:val="18"/>
        </w:rPr>
        <w:br/>
      </w:r>
    </w:p>
    <w:p w14:paraId="7146FBEE" w14:textId="77777777" w:rsidR="00810E31" w:rsidRDefault="00810E31" w:rsidP="00810E31">
      <w:pPr>
        <w:pStyle w:val="ListParagraph"/>
        <w:spacing w:after="0" w:line="240" w:lineRule="auto"/>
        <w:ind w:left="450" w:firstLine="270"/>
        <w:jc w:val="both"/>
        <w:rPr>
          <w:rFonts w:ascii="ITCGaramondStd" w:hAnsi="ITCGaramondStd"/>
          <w:sz w:val="18"/>
          <w:szCs w:val="18"/>
        </w:rPr>
      </w:pPr>
      <w:r w:rsidRPr="0032129C">
        <w:rPr>
          <w:rFonts w:ascii="ITCGaramondStd" w:hAnsi="ITCGaramondStd"/>
          <w:sz w:val="18"/>
          <w:szCs w:val="18"/>
        </w:rPr>
        <w:t>Through this system, humans are added in the loop to build SLAM map where they send commands through IoT-Controller</w:t>
      </w:r>
    </w:p>
    <w:p w14:paraId="4B3BDADD" w14:textId="77777777" w:rsidR="00810E31" w:rsidRDefault="00810E31" w:rsidP="00810E31">
      <w:pPr>
        <w:pStyle w:val="ListParagraph"/>
        <w:spacing w:after="0" w:line="240" w:lineRule="auto"/>
        <w:ind w:left="450" w:firstLine="270"/>
        <w:jc w:val="both"/>
        <w:rPr>
          <w:rFonts w:ascii="ITCGaramondStd" w:hAnsi="ITCGaramondStd"/>
          <w:sz w:val="18"/>
          <w:szCs w:val="18"/>
        </w:rPr>
      </w:pPr>
      <w:r w:rsidRPr="0032129C">
        <w:rPr>
          <w:rFonts w:ascii="ITCGaramondStd" w:hAnsi="ITCGaramondStd"/>
          <w:sz w:val="18"/>
          <w:szCs w:val="18"/>
        </w:rPr>
        <w:t>Framework to add and change locations, creating a Human Robot Interactive (HRI) SLAM map on top of 2D SLAM map. The</w:t>
      </w:r>
    </w:p>
    <w:p w14:paraId="52481E6F" w14:textId="77777777" w:rsidR="00810E31" w:rsidRDefault="00810E31" w:rsidP="00810E31">
      <w:pPr>
        <w:pStyle w:val="ListParagraph"/>
        <w:spacing w:after="0" w:line="240" w:lineRule="auto"/>
        <w:ind w:left="450" w:firstLine="270"/>
        <w:jc w:val="both"/>
        <w:rPr>
          <w:rFonts w:ascii="ITCGaramondStd" w:hAnsi="ITCGaramondStd"/>
          <w:sz w:val="18"/>
          <w:szCs w:val="18"/>
        </w:rPr>
      </w:pPr>
      <w:r w:rsidRPr="0032129C">
        <w:rPr>
          <w:rFonts w:ascii="ITCGaramondStd" w:hAnsi="ITCGaramondStd"/>
          <w:sz w:val="18"/>
          <w:szCs w:val="18"/>
        </w:rPr>
        <w:t>HRI SLAM can be used by robot to navigate to locations, when users issue navigation command. Preliminary experiments</w:t>
      </w:r>
    </w:p>
    <w:p w14:paraId="33C47379" w14:textId="77777777" w:rsidR="00810E31" w:rsidRPr="0032129C" w:rsidRDefault="00810E31" w:rsidP="00810E31">
      <w:pPr>
        <w:spacing w:after="0" w:line="240" w:lineRule="auto"/>
        <w:ind w:firstLine="80"/>
        <w:jc w:val="both"/>
        <w:rPr>
          <w:rFonts w:ascii="ITCGaramondStd" w:hAnsi="ITCGaramondStd"/>
          <w:sz w:val="18"/>
          <w:szCs w:val="18"/>
        </w:rPr>
      </w:pPr>
      <w:r>
        <w:rPr>
          <w:rFonts w:ascii="ITCGaramondStd" w:hAnsi="ITCGaramondStd"/>
          <w:sz w:val="18"/>
          <w:szCs w:val="18"/>
        </w:rPr>
        <w:tab/>
      </w:r>
      <w:r w:rsidRPr="0032129C">
        <w:rPr>
          <w:rFonts w:ascii="ITCGaramondStd" w:hAnsi="ITCGaramondStd"/>
          <w:sz w:val="18"/>
          <w:szCs w:val="18"/>
        </w:rPr>
        <w:t>conducted in lab environment showed that the HRI SLAM can be built and updated, using user voice and text commands.</w:t>
      </w:r>
    </w:p>
    <w:p w14:paraId="128EB90F" w14:textId="77777777" w:rsidR="00810E31" w:rsidRDefault="00810E31" w:rsidP="00810E31">
      <w:pPr>
        <w:pStyle w:val="ListParagraph"/>
        <w:spacing w:after="0" w:line="240" w:lineRule="auto"/>
        <w:ind w:left="450" w:firstLine="270"/>
        <w:jc w:val="both"/>
        <w:rPr>
          <w:rFonts w:ascii="ITCGaramondStd" w:hAnsi="ITCGaramondStd"/>
          <w:sz w:val="18"/>
          <w:szCs w:val="18"/>
        </w:rPr>
      </w:pPr>
      <w:r w:rsidRPr="0032129C">
        <w:rPr>
          <w:rFonts w:ascii="ITCGaramondStd" w:hAnsi="ITCGaramondStd"/>
          <w:sz w:val="18"/>
          <w:szCs w:val="18"/>
        </w:rPr>
        <w:t>Adding or changing a location in SLAM map took an average time of 9.7 seconds while the robotic system took an average</w:t>
      </w:r>
    </w:p>
    <w:p w14:paraId="085E2E99" w14:textId="77777777" w:rsidR="00810E31" w:rsidRPr="0032129C" w:rsidRDefault="00810E31" w:rsidP="00810E31">
      <w:pPr>
        <w:pStyle w:val="ListParagraph"/>
        <w:spacing w:after="0" w:line="240" w:lineRule="auto"/>
        <w:ind w:left="450" w:firstLine="270"/>
        <w:jc w:val="both"/>
        <w:rPr>
          <w:rFonts w:ascii="ITCGaramondStd" w:hAnsi="ITCGaramondStd"/>
          <w:sz w:val="18"/>
          <w:szCs w:val="18"/>
        </w:rPr>
      </w:pPr>
      <w:r w:rsidRPr="0032129C">
        <w:rPr>
          <w:rFonts w:ascii="ITCGaramondStd" w:hAnsi="ITCGaramondStd"/>
          <w:sz w:val="18"/>
          <w:szCs w:val="18"/>
        </w:rPr>
        <w:t>time of 40.96 seconds to complete a navigation task using SLAM map with an average distance error of 10.4 cm.</w:t>
      </w:r>
    </w:p>
    <w:p w14:paraId="202E5543" w14:textId="77777777" w:rsidR="00810E31" w:rsidRDefault="00810E31" w:rsidP="00810E31">
      <w:pPr>
        <w:pStyle w:val="ListParagraph"/>
        <w:spacing w:after="0" w:line="240" w:lineRule="auto"/>
        <w:ind w:left="540" w:firstLine="0"/>
        <w:rPr>
          <w:rFonts w:ascii="ITCGaramondStd" w:hAnsi="ITCGaramondStd"/>
          <w:sz w:val="20"/>
          <w:szCs w:val="20"/>
        </w:rPr>
      </w:pPr>
    </w:p>
    <w:p w14:paraId="2C89AF3A" w14:textId="77777777" w:rsidR="00810E31" w:rsidRDefault="00810E31" w:rsidP="00810E31">
      <w:pPr>
        <w:pStyle w:val="ListParagraph"/>
        <w:numPr>
          <w:ilvl w:val="0"/>
          <w:numId w:val="22"/>
        </w:numPr>
        <w:spacing w:after="0" w:line="240" w:lineRule="auto"/>
        <w:rPr>
          <w:b/>
        </w:rPr>
      </w:pPr>
      <w:r w:rsidRPr="008F5128">
        <w:rPr>
          <w:b/>
        </w:rPr>
        <w:t xml:space="preserve">Smartphone-Based IoT Framework for Assisting the Blind in Human-Robot Interaction | </w:t>
      </w:r>
      <w:r w:rsidRPr="00650171">
        <w:rPr>
          <w:b/>
        </w:rPr>
        <w:t xml:space="preserve">Research Paper | </w:t>
      </w:r>
    </w:p>
    <w:p w14:paraId="39140D47" w14:textId="77777777" w:rsidR="00810E31" w:rsidRPr="00650171" w:rsidRDefault="00810E31" w:rsidP="00810E31">
      <w:pPr>
        <w:pStyle w:val="ListParagraph"/>
        <w:spacing w:after="0" w:line="240" w:lineRule="auto"/>
        <w:ind w:left="450" w:firstLine="0"/>
        <w:rPr>
          <w:b/>
        </w:rPr>
      </w:pPr>
      <w:proofErr w:type="spellStart"/>
      <w:r w:rsidRPr="00650171">
        <w:rPr>
          <w:b/>
        </w:rPr>
        <w:t>Heracleia</w:t>
      </w:r>
      <w:proofErr w:type="spellEnd"/>
      <w:r w:rsidRPr="00650171">
        <w:rPr>
          <w:b/>
        </w:rPr>
        <w:t xml:space="preserve"> Human-Centered Computing Lab (</w:t>
      </w:r>
      <w:hyperlink r:id="rId11" w:history="1">
        <w:r w:rsidRPr="00650171">
          <w:rPr>
            <w:rStyle w:val="Hyperlink"/>
            <w:rFonts w:cs="Times New Roman"/>
            <w:b/>
            <w:sz w:val="18"/>
            <w:szCs w:val="18"/>
          </w:rPr>
          <w:t>http://heracleia.uta.edu</w:t>
        </w:r>
      </w:hyperlink>
      <w:r w:rsidRPr="00650171">
        <w:rPr>
          <w:rStyle w:val="Hyperlink"/>
          <w:rFonts w:cs="Times New Roman"/>
          <w:sz w:val="18"/>
          <w:szCs w:val="18"/>
        </w:rPr>
        <w:t>)</w:t>
      </w:r>
    </w:p>
    <w:p w14:paraId="514E2207" w14:textId="77777777" w:rsidR="00810E31" w:rsidRPr="008F5128" w:rsidRDefault="00810E31" w:rsidP="00810E31">
      <w:pPr>
        <w:pStyle w:val="ListParagraph"/>
        <w:spacing w:after="0" w:line="240" w:lineRule="auto"/>
        <w:ind w:firstLine="0"/>
        <w:rPr>
          <w:rFonts w:ascii="ITCGaramondStd" w:hAnsi="ITCGaramondStd"/>
          <w:sz w:val="20"/>
          <w:szCs w:val="20"/>
        </w:rPr>
      </w:pPr>
    </w:p>
    <w:p w14:paraId="3D7C3A17" w14:textId="77777777" w:rsidR="00810E31" w:rsidRDefault="00810E31" w:rsidP="00810E31">
      <w:pPr>
        <w:pStyle w:val="ListParagraph"/>
        <w:spacing w:after="0" w:line="240" w:lineRule="auto"/>
        <w:ind w:left="810" w:right="1350" w:firstLine="0"/>
        <w:jc w:val="both"/>
        <w:rPr>
          <w:rFonts w:ascii="ITCGaramondStd" w:hAnsi="ITCGaramondStd"/>
          <w:sz w:val="18"/>
          <w:szCs w:val="18"/>
        </w:rPr>
      </w:pPr>
      <w:r w:rsidRPr="0021707C">
        <w:rPr>
          <w:rFonts w:ascii="ITCGaramondStd" w:hAnsi="ITCGaramondStd"/>
          <w:sz w:val="18"/>
          <w:szCs w:val="18"/>
        </w:rPr>
        <w:t>Smartphone-based</w:t>
      </w:r>
      <w:r w:rsidRPr="008F5128">
        <w:rPr>
          <w:rFonts w:ascii="ITCGaramondStd" w:hAnsi="ITCGaramondStd"/>
          <w:sz w:val="18"/>
          <w:szCs w:val="18"/>
        </w:rPr>
        <w:t xml:space="preserve"> IoT-controller framework is proposed to assist visually impaired users </w:t>
      </w:r>
      <w:r w:rsidRPr="0021707C">
        <w:rPr>
          <w:rFonts w:ascii="ITCGaramondStd" w:hAnsi="ITCGaramondStd"/>
          <w:sz w:val="18"/>
          <w:szCs w:val="18"/>
        </w:rPr>
        <w:t>with</w:t>
      </w:r>
      <w:r w:rsidRPr="008F5128">
        <w:rPr>
          <w:rFonts w:ascii="ITCGaramondStd" w:hAnsi="ITCGaramondStd"/>
          <w:sz w:val="18"/>
          <w:szCs w:val="18"/>
        </w:rPr>
        <w:t xml:space="preserve"> effective</w:t>
      </w:r>
      <w:r w:rsidRPr="0021707C">
        <w:rPr>
          <w:rFonts w:ascii="ITCGaramondStd" w:hAnsi="ITCGaramondStd"/>
          <w:sz w:val="18"/>
          <w:szCs w:val="18"/>
        </w:rPr>
        <w:t xml:space="preserve"> </w:t>
      </w:r>
      <w:r w:rsidRPr="008F5128">
        <w:rPr>
          <w:rFonts w:ascii="ITCGaramondStd" w:hAnsi="ITCGaramondStd"/>
          <w:sz w:val="18"/>
          <w:szCs w:val="18"/>
        </w:rPr>
        <w:t>interaction</w:t>
      </w:r>
      <w:r w:rsidRPr="0021707C">
        <w:rPr>
          <w:rFonts w:ascii="ITCGaramondStd" w:hAnsi="ITCGaramondStd"/>
          <w:sz w:val="18"/>
          <w:szCs w:val="18"/>
        </w:rPr>
        <w:t xml:space="preserve"> </w:t>
      </w:r>
      <w:r w:rsidRPr="008F5128">
        <w:rPr>
          <w:rFonts w:ascii="ITCGaramondStd" w:hAnsi="ITCGaramondStd"/>
          <w:sz w:val="18"/>
          <w:szCs w:val="18"/>
        </w:rPr>
        <w:t xml:space="preserve">with robots in </w:t>
      </w:r>
      <w:r w:rsidRPr="0021707C">
        <w:rPr>
          <w:rFonts w:ascii="ITCGaramondStd" w:hAnsi="ITCGaramondStd"/>
          <w:sz w:val="18"/>
          <w:szCs w:val="18"/>
        </w:rPr>
        <w:t xml:space="preserve">a </w:t>
      </w:r>
      <w:r w:rsidRPr="008F5128">
        <w:rPr>
          <w:rFonts w:ascii="ITCGaramondStd" w:hAnsi="ITCGaramondStd"/>
          <w:sz w:val="18"/>
          <w:szCs w:val="18"/>
        </w:rPr>
        <w:t>human-robot interaction scenario. The user can access a smartphone application through speech, give</w:t>
      </w:r>
      <w:r w:rsidRPr="0021707C">
        <w:rPr>
          <w:rFonts w:ascii="ITCGaramondStd" w:hAnsi="ITCGaramondStd"/>
          <w:sz w:val="18"/>
          <w:szCs w:val="18"/>
        </w:rPr>
        <w:t xml:space="preserve"> </w:t>
      </w:r>
      <w:r w:rsidRPr="008F5128">
        <w:rPr>
          <w:rFonts w:ascii="ITCGaramondStd" w:hAnsi="ITCGaramondStd"/>
          <w:sz w:val="18"/>
          <w:szCs w:val="18"/>
        </w:rPr>
        <w:t>commands for a pick and place task, and the robot performs the task based on the user’s speech command. This</w:t>
      </w:r>
      <w:r w:rsidRPr="0021707C">
        <w:rPr>
          <w:rFonts w:ascii="ITCGaramondStd" w:hAnsi="ITCGaramondStd"/>
          <w:sz w:val="18"/>
          <w:szCs w:val="18"/>
        </w:rPr>
        <w:t xml:space="preserve"> </w:t>
      </w:r>
      <w:r w:rsidRPr="008F5128">
        <w:rPr>
          <w:rFonts w:ascii="ITCGaramondStd" w:hAnsi="ITCGaramondStd"/>
          <w:sz w:val="18"/>
          <w:szCs w:val="18"/>
        </w:rPr>
        <w:t>preliminary work aims to implement the general controller framework and test the integration with the robotic system.</w:t>
      </w:r>
    </w:p>
    <w:p w14:paraId="61CD4C23" w14:textId="77777777" w:rsidR="00810E31" w:rsidRPr="00524A84" w:rsidRDefault="00810E31" w:rsidP="00810E31">
      <w:pPr>
        <w:pStyle w:val="NormalWeb"/>
        <w:numPr>
          <w:ilvl w:val="0"/>
          <w:numId w:val="25"/>
        </w:numPr>
        <w:rPr>
          <w:rFonts w:cs="Mangal"/>
          <w:b/>
          <w:color w:val="000000"/>
          <w:sz w:val="21"/>
          <w:szCs w:val="19"/>
        </w:rPr>
      </w:pPr>
      <w:r w:rsidRPr="00E041AD">
        <w:rPr>
          <w:rFonts w:cs="Mangal"/>
          <w:b/>
          <w:color w:val="000000"/>
          <w:sz w:val="21"/>
          <w:szCs w:val="19"/>
        </w:rPr>
        <w:t xml:space="preserve">Indoors </w:t>
      </w:r>
      <w:proofErr w:type="spellStart"/>
      <w:r w:rsidRPr="00E041AD">
        <w:rPr>
          <w:rFonts w:cs="Mangal"/>
          <w:b/>
          <w:color w:val="000000"/>
          <w:sz w:val="21"/>
          <w:szCs w:val="19"/>
        </w:rPr>
        <w:t>Traversability</w:t>
      </w:r>
      <w:proofErr w:type="spellEnd"/>
      <w:r w:rsidRPr="00E041AD">
        <w:rPr>
          <w:rFonts w:cs="Mangal"/>
          <w:b/>
          <w:color w:val="000000"/>
          <w:sz w:val="21"/>
          <w:szCs w:val="19"/>
        </w:rPr>
        <w:t xml:space="preserve"> Estimation with Less Labels for Mobile Robots</w:t>
      </w:r>
      <w:r>
        <w:rPr>
          <w:rFonts w:cs="Mangal"/>
          <w:b/>
          <w:color w:val="000000"/>
          <w:sz w:val="21"/>
          <w:szCs w:val="19"/>
        </w:rPr>
        <w:t xml:space="preserve"> | Research Paper |</w:t>
      </w:r>
      <w:r>
        <w:rPr>
          <w:rFonts w:cs="Mangal"/>
          <w:b/>
          <w:color w:val="000000"/>
          <w:sz w:val="21"/>
          <w:szCs w:val="19"/>
        </w:rPr>
        <w:br/>
      </w:r>
      <w:proofErr w:type="spellStart"/>
      <w:r w:rsidRPr="00E041AD">
        <w:rPr>
          <w:rFonts w:cs="Mangal"/>
          <w:b/>
          <w:color w:val="000000"/>
          <w:sz w:val="21"/>
          <w:szCs w:val="19"/>
        </w:rPr>
        <w:t>Heracleia</w:t>
      </w:r>
      <w:proofErr w:type="spellEnd"/>
      <w:r w:rsidRPr="00E041AD">
        <w:rPr>
          <w:rFonts w:cs="Mangal"/>
          <w:b/>
          <w:color w:val="000000"/>
          <w:sz w:val="21"/>
          <w:szCs w:val="19"/>
        </w:rPr>
        <w:t xml:space="preserve"> Human-Centered Computing Lab</w:t>
      </w:r>
      <w:r w:rsidRPr="00E041AD">
        <w:rPr>
          <w:b/>
        </w:rPr>
        <w:t xml:space="preserve"> (</w:t>
      </w:r>
      <w:hyperlink r:id="rId12" w:history="1">
        <w:r w:rsidRPr="00E041AD">
          <w:rPr>
            <w:rStyle w:val="Hyperlink"/>
            <w:b/>
            <w:sz w:val="18"/>
            <w:szCs w:val="18"/>
          </w:rPr>
          <w:t>http://heracleia.uta.edu</w:t>
        </w:r>
      </w:hyperlink>
      <w:r w:rsidRPr="00E041AD">
        <w:rPr>
          <w:rStyle w:val="Hyperlink"/>
          <w:sz w:val="18"/>
          <w:szCs w:val="18"/>
        </w:rPr>
        <w:t>)</w:t>
      </w:r>
      <w:r w:rsidRPr="00E041AD">
        <w:rPr>
          <w:rStyle w:val="Hyperlink"/>
          <w:sz w:val="18"/>
          <w:szCs w:val="18"/>
        </w:rPr>
        <w:br/>
      </w:r>
      <w:r w:rsidRPr="00E041AD">
        <w:rPr>
          <w:rFonts w:ascii="NimbusRomNo9L" w:hAnsi="NimbusRomNo9L"/>
          <w:sz w:val="18"/>
          <w:szCs w:val="18"/>
        </w:rPr>
        <w:br/>
      </w:r>
      <w:proofErr w:type="gramStart"/>
      <w:r w:rsidRPr="00E041AD">
        <w:rPr>
          <w:rFonts w:ascii="NimbusRomNo9L" w:hAnsi="NimbusRomNo9L"/>
          <w:sz w:val="18"/>
          <w:szCs w:val="18"/>
        </w:rPr>
        <w:tab/>
      </w:r>
      <w:r>
        <w:rPr>
          <w:rFonts w:ascii="NimbusRomNo9L" w:hAnsi="NimbusRomNo9L"/>
          <w:sz w:val="18"/>
          <w:szCs w:val="18"/>
        </w:rPr>
        <w:t xml:space="preserve">  This</w:t>
      </w:r>
      <w:proofErr w:type="gramEnd"/>
      <w:r>
        <w:rPr>
          <w:rFonts w:ascii="NimbusRomNo9L" w:hAnsi="NimbusRomNo9L"/>
          <w:sz w:val="18"/>
          <w:szCs w:val="18"/>
        </w:rPr>
        <w:t xml:space="preserve"> project</w:t>
      </w:r>
      <w:r w:rsidRPr="00E041AD">
        <w:rPr>
          <w:rFonts w:ascii="NimbusRomNo9L" w:hAnsi="NimbusRomNo9L"/>
          <w:sz w:val="18"/>
          <w:szCs w:val="18"/>
        </w:rPr>
        <w:t xml:space="preserve"> aims to determine indoor </w:t>
      </w:r>
      <w:proofErr w:type="spellStart"/>
      <w:r w:rsidRPr="00E041AD">
        <w:rPr>
          <w:rFonts w:ascii="NimbusRomNo9L" w:hAnsi="NimbusRomNo9L"/>
          <w:sz w:val="18"/>
          <w:szCs w:val="18"/>
        </w:rPr>
        <w:t>traversability</w:t>
      </w:r>
      <w:proofErr w:type="spellEnd"/>
      <w:r w:rsidRPr="00E041AD">
        <w:rPr>
          <w:rFonts w:ascii="NimbusRomNo9L" w:hAnsi="NimbusRomNo9L"/>
          <w:sz w:val="18"/>
          <w:szCs w:val="18"/>
        </w:rPr>
        <w:t xml:space="preserve"> estimation using only RGB images through the prism of binary image </w:t>
      </w:r>
      <w:r>
        <w:rPr>
          <w:rFonts w:ascii="NimbusRomNo9L" w:hAnsi="NimbusRomNo9L"/>
          <w:sz w:val="18"/>
          <w:szCs w:val="18"/>
        </w:rPr>
        <w:br/>
      </w:r>
      <w:r>
        <w:rPr>
          <w:rFonts w:ascii="NimbusRomNo9L" w:hAnsi="NimbusRomNo9L"/>
          <w:sz w:val="18"/>
          <w:szCs w:val="18"/>
        </w:rPr>
        <w:tab/>
        <w:t xml:space="preserve">  </w:t>
      </w:r>
      <w:r w:rsidRPr="00E041AD">
        <w:rPr>
          <w:rFonts w:ascii="NimbusRomNo9L" w:hAnsi="NimbusRomNo9L"/>
          <w:sz w:val="18"/>
          <w:szCs w:val="18"/>
        </w:rPr>
        <w:t>classification. Our proposed method exploits the power of a pre- trained Vision Transformer (</w:t>
      </w:r>
      <w:proofErr w:type="spellStart"/>
      <w:r w:rsidRPr="00E041AD">
        <w:rPr>
          <w:rFonts w:ascii="NimbusRomNo9L" w:hAnsi="NimbusRomNo9L"/>
          <w:sz w:val="18"/>
          <w:szCs w:val="18"/>
        </w:rPr>
        <w:t>ViT</w:t>
      </w:r>
      <w:proofErr w:type="spellEnd"/>
      <w:r w:rsidRPr="00E041AD">
        <w:rPr>
          <w:rFonts w:ascii="NimbusRomNo9L" w:hAnsi="NimbusRomNo9L"/>
          <w:sz w:val="18"/>
          <w:szCs w:val="18"/>
        </w:rPr>
        <w:t xml:space="preserve">) which we fine-tune on </w:t>
      </w:r>
      <w:r>
        <w:rPr>
          <w:rFonts w:ascii="NimbusRomNo9L" w:hAnsi="NimbusRomNo9L"/>
          <w:sz w:val="18"/>
          <w:szCs w:val="18"/>
        </w:rPr>
        <w:br/>
      </w:r>
      <w:proofErr w:type="gramStart"/>
      <w:r>
        <w:rPr>
          <w:rFonts w:ascii="NimbusRomNo9L" w:hAnsi="NimbusRomNo9L"/>
          <w:sz w:val="18"/>
          <w:szCs w:val="18"/>
        </w:rPr>
        <w:tab/>
        <w:t xml:space="preserve">  </w:t>
      </w:r>
      <w:r w:rsidRPr="00E041AD">
        <w:rPr>
          <w:rFonts w:ascii="NimbusRomNo9L" w:hAnsi="NimbusRomNo9L"/>
          <w:sz w:val="18"/>
          <w:szCs w:val="18"/>
        </w:rPr>
        <w:t>our</w:t>
      </w:r>
      <w:proofErr w:type="gramEnd"/>
      <w:r w:rsidRPr="00E041AD">
        <w:rPr>
          <w:rFonts w:ascii="NimbusRomNo9L" w:hAnsi="NimbusRomNo9L"/>
          <w:sz w:val="18"/>
          <w:szCs w:val="18"/>
        </w:rPr>
        <w:t xml:space="preserve"> own collected</w:t>
      </w:r>
      <w:r>
        <w:rPr>
          <w:rFonts w:ascii="NimbusRomNo9L" w:hAnsi="NimbusRomNo9L"/>
          <w:sz w:val="18"/>
          <w:szCs w:val="18"/>
        </w:rPr>
        <w:t xml:space="preserve"> </w:t>
      </w:r>
      <w:r w:rsidRPr="00E041AD">
        <w:rPr>
          <w:rFonts w:ascii="NimbusRomNo9L" w:hAnsi="NimbusRomNo9L"/>
          <w:sz w:val="18"/>
          <w:szCs w:val="18"/>
        </w:rPr>
        <w:t xml:space="preserve">small dataset. Through experimentation, we show that the performance of our fine-tuning method achieves </w:t>
      </w:r>
      <w:r>
        <w:rPr>
          <w:rFonts w:ascii="NimbusRomNo9L" w:hAnsi="NimbusRomNo9L"/>
          <w:sz w:val="18"/>
          <w:szCs w:val="18"/>
        </w:rPr>
        <w:br/>
      </w:r>
      <w:proofErr w:type="gramStart"/>
      <w:r>
        <w:rPr>
          <w:rFonts w:ascii="NimbusRomNo9L" w:hAnsi="NimbusRomNo9L"/>
          <w:sz w:val="18"/>
          <w:szCs w:val="18"/>
        </w:rPr>
        <w:tab/>
        <w:t xml:space="preserve">  </w:t>
      </w:r>
      <w:r w:rsidRPr="00E041AD">
        <w:rPr>
          <w:rFonts w:ascii="NimbusRomNo9L" w:hAnsi="NimbusRomNo9L"/>
          <w:sz w:val="18"/>
          <w:szCs w:val="18"/>
        </w:rPr>
        <w:t>high</w:t>
      </w:r>
      <w:proofErr w:type="gramEnd"/>
      <w:r w:rsidRPr="00E041AD">
        <w:rPr>
          <w:rFonts w:ascii="NimbusRomNo9L" w:hAnsi="NimbusRomNo9L"/>
          <w:sz w:val="18"/>
          <w:szCs w:val="18"/>
        </w:rPr>
        <w:t xml:space="preserve"> levels of accuracy and generalization and outruns well-established state-of-the-art deep architecture for image classification </w:t>
      </w:r>
      <w:r>
        <w:rPr>
          <w:rFonts w:ascii="NimbusRomNo9L" w:hAnsi="NimbusRomNo9L"/>
          <w:sz w:val="18"/>
          <w:szCs w:val="18"/>
        </w:rPr>
        <w:br/>
      </w:r>
      <w:r>
        <w:rPr>
          <w:rFonts w:ascii="NimbusRomNo9L" w:hAnsi="NimbusRomNo9L"/>
          <w:sz w:val="18"/>
          <w:szCs w:val="18"/>
        </w:rPr>
        <w:tab/>
        <w:t xml:space="preserve">  </w:t>
      </w:r>
      <w:r w:rsidRPr="00E041AD">
        <w:rPr>
          <w:rFonts w:ascii="NimbusRomNo9L" w:hAnsi="NimbusRomNo9L"/>
          <w:sz w:val="18"/>
          <w:szCs w:val="18"/>
        </w:rPr>
        <w:t xml:space="preserve">such as </w:t>
      </w:r>
      <w:proofErr w:type="spellStart"/>
      <w:r w:rsidRPr="00E041AD">
        <w:rPr>
          <w:rFonts w:ascii="NimbusRomNo9L" w:hAnsi="NimbusRomNo9L"/>
          <w:sz w:val="18"/>
          <w:szCs w:val="18"/>
        </w:rPr>
        <w:t>ResNet</w:t>
      </w:r>
      <w:proofErr w:type="spellEnd"/>
      <w:r w:rsidRPr="00E041AD">
        <w:rPr>
          <w:rFonts w:ascii="NimbusRomNo9L" w:hAnsi="NimbusRomNo9L"/>
          <w:sz w:val="18"/>
          <w:szCs w:val="18"/>
        </w:rPr>
        <w:t xml:space="preserve">. </w:t>
      </w:r>
    </w:p>
    <w:p w14:paraId="313ABFAF" w14:textId="77777777" w:rsidR="00810E31" w:rsidRPr="00810E31" w:rsidRDefault="00810E31" w:rsidP="00810E31">
      <w:pPr>
        <w:pStyle w:val="Heading1"/>
        <w:numPr>
          <w:ilvl w:val="0"/>
          <w:numId w:val="17"/>
        </w:num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</w:tabs>
        <w:rPr>
          <w:rStyle w:val="Hyperlink"/>
          <w:rFonts w:ascii="ITCGaramondStd" w:hAnsi="ITCGaramondStd" w:cs="Mangal"/>
          <w:color w:val="000000"/>
          <w:sz w:val="18"/>
          <w:szCs w:val="18"/>
          <w:u w:val="none"/>
        </w:rPr>
      </w:pPr>
      <w:r w:rsidRPr="00810E31">
        <w:rPr>
          <w:rFonts w:cs="Mangal"/>
          <w:szCs w:val="19"/>
        </w:rPr>
        <w:t xml:space="preserve">Assessment of Cognitive Fatigue from Gait Cycle Analysis </w:t>
      </w:r>
      <w:r w:rsidRPr="00E041AD">
        <w:rPr>
          <w:rFonts w:cs="Mangal"/>
          <w:szCs w:val="19"/>
        </w:rPr>
        <w:t>Robots</w:t>
      </w:r>
      <w:r>
        <w:rPr>
          <w:rFonts w:cs="Mangal"/>
          <w:szCs w:val="19"/>
        </w:rPr>
        <w:t xml:space="preserve"> | Research Paper |</w:t>
      </w:r>
      <w:r>
        <w:rPr>
          <w:rFonts w:cs="Mangal"/>
          <w:szCs w:val="19"/>
        </w:rPr>
        <w:br/>
      </w:r>
      <w:proofErr w:type="spellStart"/>
      <w:r w:rsidRPr="00E041AD">
        <w:rPr>
          <w:rFonts w:cs="Mangal"/>
          <w:szCs w:val="19"/>
        </w:rPr>
        <w:t>Heracleia</w:t>
      </w:r>
      <w:proofErr w:type="spellEnd"/>
      <w:r w:rsidRPr="00E041AD">
        <w:rPr>
          <w:rFonts w:cs="Mangal"/>
          <w:szCs w:val="19"/>
        </w:rPr>
        <w:t xml:space="preserve"> Human-Centered Computing Lab</w:t>
      </w:r>
      <w:r w:rsidRPr="00E041AD">
        <w:t xml:space="preserve"> (</w:t>
      </w:r>
      <w:hyperlink r:id="rId13" w:history="1">
        <w:r w:rsidRPr="00E041AD">
          <w:rPr>
            <w:rStyle w:val="Hyperlink"/>
            <w:sz w:val="18"/>
            <w:szCs w:val="18"/>
          </w:rPr>
          <w:t>http://heracleia.uta.edu</w:t>
        </w:r>
      </w:hyperlink>
      <w:r w:rsidRPr="00E041AD">
        <w:rPr>
          <w:rStyle w:val="Hyperlink"/>
          <w:sz w:val="18"/>
          <w:szCs w:val="18"/>
        </w:rPr>
        <w:t>)</w:t>
      </w:r>
    </w:p>
    <w:p w14:paraId="5C0E592E" w14:textId="77777777" w:rsidR="00810E31" w:rsidRDefault="00810E31" w:rsidP="00810E31">
      <w:pPr>
        <w:pStyle w:val="Heading1"/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</w:tabs>
        <w:ind w:left="450" w:firstLine="0"/>
        <w:rPr>
          <w:rFonts w:cs="Mangal"/>
          <w:szCs w:val="19"/>
        </w:rPr>
      </w:pPr>
    </w:p>
    <w:p w14:paraId="3A3D0D82" w14:textId="6B8A2B00" w:rsidR="00810E31" w:rsidRDefault="00810E31" w:rsidP="00810E31">
      <w:pPr>
        <w:pStyle w:val="Heading1"/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</w:tabs>
        <w:ind w:left="450" w:firstLine="0"/>
        <w:rPr>
          <w:rFonts w:ascii="NimbusRomNo9L" w:hAnsi="NimbusRomNo9L"/>
          <w:b w:val="0"/>
          <w:color w:val="auto"/>
          <w:sz w:val="18"/>
          <w:szCs w:val="18"/>
        </w:rPr>
      </w:pPr>
      <w:r>
        <w:rPr>
          <w:rFonts w:ascii="NimbusRomNo9L" w:hAnsi="NimbusRomNo9L"/>
          <w:b w:val="0"/>
          <w:color w:val="auto"/>
          <w:sz w:val="18"/>
          <w:szCs w:val="18"/>
        </w:rPr>
        <w:t xml:space="preserve">        </w:t>
      </w:r>
      <w:r w:rsidR="00CD3509">
        <w:rPr>
          <w:rFonts w:ascii="NimbusRomNo9L" w:hAnsi="NimbusRomNo9L"/>
          <w:b w:val="0"/>
          <w:color w:val="auto"/>
          <w:sz w:val="18"/>
          <w:szCs w:val="18"/>
        </w:rPr>
        <w:t xml:space="preserve"> </w:t>
      </w:r>
      <w:r>
        <w:rPr>
          <w:rFonts w:ascii="NimbusRomNo9L" w:hAnsi="NimbusRomNo9L"/>
          <w:b w:val="0"/>
          <w:color w:val="auto"/>
          <w:sz w:val="18"/>
          <w:szCs w:val="18"/>
        </w:rPr>
        <w:t xml:space="preserve"> </w:t>
      </w:r>
      <w:r w:rsidRPr="00810E31">
        <w:rPr>
          <w:rFonts w:ascii="NimbusRomNo9L" w:hAnsi="NimbusRomNo9L"/>
          <w:b w:val="0"/>
          <w:color w:val="auto"/>
          <w:sz w:val="18"/>
          <w:szCs w:val="18"/>
        </w:rPr>
        <w:t xml:space="preserve">The proposed system in this paper takes two asynchronous videos of the gait of individuals to classify if they are cognitively </w:t>
      </w:r>
    </w:p>
    <w:p w14:paraId="6944EBB3" w14:textId="2EA0820E" w:rsidR="00810E31" w:rsidRDefault="00810E31" w:rsidP="00810E31">
      <w:pPr>
        <w:pStyle w:val="Heading1"/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</w:tabs>
        <w:ind w:left="450" w:firstLine="0"/>
        <w:rPr>
          <w:rFonts w:ascii="NimbusRomNo9L" w:hAnsi="NimbusRomNo9L"/>
          <w:b w:val="0"/>
          <w:color w:val="auto"/>
          <w:sz w:val="18"/>
          <w:szCs w:val="18"/>
        </w:rPr>
      </w:pPr>
      <w:r>
        <w:rPr>
          <w:rFonts w:ascii="NimbusRomNo9L" w:hAnsi="NimbusRomNo9L"/>
          <w:b w:val="0"/>
          <w:color w:val="auto"/>
          <w:sz w:val="18"/>
          <w:szCs w:val="18"/>
        </w:rPr>
        <w:t xml:space="preserve">       </w:t>
      </w:r>
      <w:r w:rsidR="00CD3509">
        <w:rPr>
          <w:rFonts w:ascii="NimbusRomNo9L" w:hAnsi="NimbusRomNo9L"/>
          <w:b w:val="0"/>
          <w:color w:val="auto"/>
          <w:sz w:val="18"/>
          <w:szCs w:val="18"/>
        </w:rPr>
        <w:t xml:space="preserve"> </w:t>
      </w:r>
      <w:r>
        <w:rPr>
          <w:rFonts w:ascii="NimbusRomNo9L" w:hAnsi="NimbusRomNo9L"/>
          <w:b w:val="0"/>
          <w:color w:val="auto"/>
          <w:sz w:val="18"/>
          <w:szCs w:val="18"/>
        </w:rPr>
        <w:t xml:space="preserve">  </w:t>
      </w:r>
      <w:r w:rsidRPr="00810E31">
        <w:rPr>
          <w:rFonts w:ascii="NimbusRomNo9L" w:hAnsi="NimbusRomNo9L"/>
          <w:b w:val="0"/>
          <w:color w:val="auto"/>
          <w:sz w:val="18"/>
          <w:szCs w:val="18"/>
        </w:rPr>
        <w:t xml:space="preserve">fatigued or not. </w:t>
      </w:r>
      <w:r>
        <w:rPr>
          <w:rFonts w:ascii="NimbusRomNo9L" w:hAnsi="NimbusRomNo9L"/>
          <w:b w:val="0"/>
          <w:color w:val="auto"/>
          <w:sz w:val="18"/>
          <w:szCs w:val="18"/>
        </w:rPr>
        <w:t xml:space="preserve">   </w:t>
      </w:r>
      <w:r w:rsidRPr="00810E31">
        <w:rPr>
          <w:rFonts w:ascii="NimbusRomNo9L" w:hAnsi="NimbusRomNo9L"/>
          <w:b w:val="0"/>
          <w:color w:val="auto"/>
          <w:sz w:val="18"/>
          <w:szCs w:val="18"/>
        </w:rPr>
        <w:t xml:space="preserve">We leverage the pose estimation library </w:t>
      </w:r>
      <w:proofErr w:type="spellStart"/>
      <w:r w:rsidRPr="00810E31">
        <w:rPr>
          <w:rFonts w:ascii="NimbusRomNo9L" w:hAnsi="NimbusRomNo9L"/>
          <w:b w:val="0"/>
          <w:color w:val="auto"/>
          <w:sz w:val="18"/>
          <w:szCs w:val="18"/>
        </w:rPr>
        <w:t>OpenPose</w:t>
      </w:r>
      <w:proofErr w:type="spellEnd"/>
      <w:r w:rsidRPr="00810E31">
        <w:rPr>
          <w:rFonts w:ascii="NimbusRomNo9L" w:hAnsi="NimbusRomNo9L"/>
          <w:b w:val="0"/>
          <w:color w:val="auto"/>
          <w:sz w:val="18"/>
          <w:szCs w:val="18"/>
        </w:rPr>
        <w:t xml:space="preserve">, to extract the body </w:t>
      </w:r>
      <w:proofErr w:type="spellStart"/>
      <w:r w:rsidRPr="00810E31">
        <w:rPr>
          <w:rFonts w:ascii="NimbusRomNo9L" w:hAnsi="NimbusRomNo9L"/>
          <w:b w:val="0"/>
          <w:color w:val="auto"/>
          <w:sz w:val="18"/>
          <w:szCs w:val="18"/>
        </w:rPr>
        <w:t>keypoints</w:t>
      </w:r>
      <w:proofErr w:type="spellEnd"/>
      <w:r w:rsidRPr="00810E31">
        <w:rPr>
          <w:rFonts w:ascii="NimbusRomNo9L" w:hAnsi="NimbusRomNo9L"/>
          <w:b w:val="0"/>
          <w:color w:val="auto"/>
          <w:sz w:val="18"/>
          <w:szCs w:val="18"/>
        </w:rPr>
        <w:t xml:space="preserve"> from the frames in the videos. </w:t>
      </w:r>
    </w:p>
    <w:p w14:paraId="41FB8DF9" w14:textId="5EAA3205" w:rsidR="00810E31" w:rsidRDefault="00810E31" w:rsidP="00810E31">
      <w:pPr>
        <w:pStyle w:val="Heading1"/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</w:tabs>
        <w:ind w:left="450" w:firstLine="0"/>
        <w:rPr>
          <w:rFonts w:ascii="NimbusRomNo9L" w:hAnsi="NimbusRomNo9L"/>
          <w:b w:val="0"/>
          <w:color w:val="auto"/>
          <w:sz w:val="18"/>
          <w:szCs w:val="18"/>
        </w:rPr>
      </w:pPr>
      <w:r>
        <w:rPr>
          <w:rFonts w:ascii="NimbusRomNo9L" w:hAnsi="NimbusRomNo9L"/>
          <w:b w:val="0"/>
          <w:color w:val="auto"/>
          <w:sz w:val="18"/>
          <w:szCs w:val="18"/>
        </w:rPr>
        <w:t xml:space="preserve">        </w:t>
      </w:r>
      <w:r w:rsidR="00CD3509">
        <w:rPr>
          <w:rFonts w:ascii="NimbusRomNo9L" w:hAnsi="NimbusRomNo9L"/>
          <w:b w:val="0"/>
          <w:color w:val="auto"/>
          <w:sz w:val="18"/>
          <w:szCs w:val="18"/>
        </w:rPr>
        <w:t xml:space="preserve"> </w:t>
      </w:r>
      <w:r>
        <w:rPr>
          <w:rFonts w:ascii="NimbusRomNo9L" w:hAnsi="NimbusRomNo9L"/>
          <w:b w:val="0"/>
          <w:color w:val="auto"/>
          <w:sz w:val="18"/>
          <w:szCs w:val="18"/>
        </w:rPr>
        <w:t xml:space="preserve"> </w:t>
      </w:r>
      <w:r w:rsidRPr="00810E31">
        <w:rPr>
          <w:rFonts w:ascii="NimbusRomNo9L" w:hAnsi="NimbusRomNo9L"/>
          <w:b w:val="0"/>
          <w:color w:val="auto"/>
          <w:sz w:val="18"/>
          <w:szCs w:val="18"/>
        </w:rPr>
        <w:t>To capture the spatial and temporal information of the gait cycle, a CNN-based model is used in the system to extract the embedded</w:t>
      </w:r>
    </w:p>
    <w:p w14:paraId="068D38A7" w14:textId="6B255E0D" w:rsidR="00810E31" w:rsidRDefault="00810E31" w:rsidP="00810E31">
      <w:pPr>
        <w:pStyle w:val="Heading1"/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</w:tabs>
        <w:ind w:left="450" w:firstLine="0"/>
        <w:rPr>
          <w:rFonts w:ascii="NimbusRomNo9L" w:hAnsi="NimbusRomNo9L"/>
          <w:b w:val="0"/>
          <w:color w:val="auto"/>
          <w:sz w:val="18"/>
          <w:szCs w:val="18"/>
        </w:rPr>
      </w:pPr>
      <w:r>
        <w:rPr>
          <w:rFonts w:ascii="NimbusRomNo9L" w:hAnsi="NimbusRomNo9L"/>
          <w:b w:val="0"/>
          <w:color w:val="auto"/>
          <w:sz w:val="18"/>
          <w:szCs w:val="18"/>
        </w:rPr>
        <w:t xml:space="preserve">         </w:t>
      </w:r>
      <w:r w:rsidR="00CD3509">
        <w:rPr>
          <w:rFonts w:ascii="NimbusRomNo9L" w:hAnsi="NimbusRomNo9L"/>
          <w:b w:val="0"/>
          <w:color w:val="auto"/>
          <w:sz w:val="18"/>
          <w:szCs w:val="18"/>
        </w:rPr>
        <w:t xml:space="preserve"> </w:t>
      </w:r>
      <w:r w:rsidR="00CD3509" w:rsidRPr="00810E31">
        <w:rPr>
          <w:rFonts w:ascii="NimbusRomNo9L" w:hAnsi="NimbusRomNo9L"/>
          <w:b w:val="0"/>
          <w:color w:val="auto"/>
          <w:sz w:val="18"/>
          <w:szCs w:val="18"/>
        </w:rPr>
        <w:t>F</w:t>
      </w:r>
      <w:r w:rsidRPr="00810E31">
        <w:rPr>
          <w:rFonts w:ascii="NimbusRomNo9L" w:hAnsi="NimbusRomNo9L"/>
          <w:b w:val="0"/>
          <w:color w:val="auto"/>
          <w:sz w:val="18"/>
          <w:szCs w:val="18"/>
        </w:rPr>
        <w:t xml:space="preserve">eatures which are then used to classify the cognitive fatigue level of individuals. To train and test the model, a gait dataset is built </w:t>
      </w:r>
    </w:p>
    <w:p w14:paraId="660CAEF1" w14:textId="1396060C" w:rsidR="00810E31" w:rsidRDefault="00810E31" w:rsidP="00810E31">
      <w:pPr>
        <w:pStyle w:val="Heading1"/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</w:tabs>
        <w:ind w:left="450" w:firstLine="0"/>
        <w:rPr>
          <w:rFonts w:ascii="NimbusRomNo9L" w:hAnsi="NimbusRomNo9L"/>
          <w:b w:val="0"/>
          <w:color w:val="auto"/>
          <w:sz w:val="18"/>
          <w:szCs w:val="18"/>
        </w:rPr>
      </w:pPr>
      <w:r>
        <w:rPr>
          <w:rFonts w:ascii="NimbusRomNo9L" w:hAnsi="NimbusRomNo9L"/>
          <w:b w:val="0"/>
          <w:color w:val="auto"/>
          <w:sz w:val="18"/>
          <w:szCs w:val="18"/>
        </w:rPr>
        <w:t xml:space="preserve">       </w:t>
      </w:r>
      <w:r w:rsidR="00CD3509">
        <w:rPr>
          <w:rFonts w:ascii="NimbusRomNo9L" w:hAnsi="NimbusRomNo9L"/>
          <w:b w:val="0"/>
          <w:color w:val="auto"/>
          <w:sz w:val="18"/>
          <w:szCs w:val="18"/>
        </w:rPr>
        <w:t xml:space="preserve"> </w:t>
      </w:r>
      <w:r>
        <w:rPr>
          <w:rFonts w:ascii="NimbusRomNo9L" w:hAnsi="NimbusRomNo9L"/>
          <w:b w:val="0"/>
          <w:color w:val="auto"/>
          <w:sz w:val="18"/>
          <w:szCs w:val="18"/>
        </w:rPr>
        <w:t xml:space="preserve">  </w:t>
      </w:r>
      <w:r w:rsidRPr="00810E31">
        <w:rPr>
          <w:rFonts w:ascii="NimbusRomNo9L" w:hAnsi="NimbusRomNo9L"/>
          <w:b w:val="0"/>
          <w:color w:val="auto"/>
          <w:sz w:val="18"/>
          <w:szCs w:val="18"/>
        </w:rPr>
        <w:t xml:space="preserve">from 21 participants by collecting walking data before and after inducing cognitive fatigue using clinically used games. The proposed </w:t>
      </w:r>
    </w:p>
    <w:p w14:paraId="6D51937B" w14:textId="70BB9095" w:rsidR="00904F28" w:rsidRPr="00ED4710" w:rsidRDefault="00810E31" w:rsidP="00ED4710">
      <w:pPr>
        <w:pStyle w:val="Heading1"/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</w:tabs>
        <w:ind w:left="450" w:firstLine="0"/>
        <w:rPr>
          <w:rFonts w:ascii="NimbusRomNo9L" w:hAnsi="NimbusRomNo9L"/>
          <w:b w:val="0"/>
          <w:color w:val="auto"/>
          <w:sz w:val="18"/>
          <w:szCs w:val="18"/>
        </w:rPr>
      </w:pPr>
      <w:r>
        <w:rPr>
          <w:rFonts w:ascii="NimbusRomNo9L" w:hAnsi="NimbusRomNo9L"/>
          <w:b w:val="0"/>
          <w:color w:val="auto"/>
          <w:sz w:val="18"/>
          <w:szCs w:val="18"/>
        </w:rPr>
        <w:t xml:space="preserve">       </w:t>
      </w:r>
      <w:r w:rsidR="00CD3509">
        <w:rPr>
          <w:rFonts w:ascii="NimbusRomNo9L" w:hAnsi="NimbusRomNo9L"/>
          <w:b w:val="0"/>
          <w:color w:val="auto"/>
          <w:sz w:val="18"/>
          <w:szCs w:val="18"/>
        </w:rPr>
        <w:t xml:space="preserve"> </w:t>
      </w:r>
      <w:r>
        <w:rPr>
          <w:rFonts w:ascii="NimbusRomNo9L" w:hAnsi="NimbusRomNo9L"/>
          <w:b w:val="0"/>
          <w:color w:val="auto"/>
          <w:sz w:val="18"/>
          <w:szCs w:val="18"/>
        </w:rPr>
        <w:t xml:space="preserve">  </w:t>
      </w:r>
      <w:r w:rsidRPr="00810E31">
        <w:rPr>
          <w:rFonts w:ascii="NimbusRomNo9L" w:hAnsi="NimbusRomNo9L"/>
          <w:b w:val="0"/>
          <w:color w:val="auto"/>
          <w:sz w:val="18"/>
          <w:szCs w:val="18"/>
        </w:rPr>
        <w:t>model can classify cognitive fatigue from the gait data of an individual with an accuracy of 81</w:t>
      </w:r>
    </w:p>
    <w:p w14:paraId="7AE1A6D2" w14:textId="77777777" w:rsidR="00DD10A3" w:rsidRDefault="00DD10A3" w:rsidP="00DD10A3">
      <w:pPr>
        <w:pStyle w:val="NormalWeb"/>
        <w:numPr>
          <w:ilvl w:val="0"/>
          <w:numId w:val="17"/>
        </w:numPr>
      </w:pPr>
      <w:r w:rsidRPr="00DD10A3">
        <w:rPr>
          <w:rFonts w:cs="Mangal"/>
          <w:b/>
          <w:color w:val="000000"/>
          <w:sz w:val="21"/>
          <w:szCs w:val="19"/>
        </w:rPr>
        <w:t xml:space="preserve">A Shared Control Teleoperation Framework for Mobile Robots in In-doors Environments Utilizing Control </w:t>
      </w:r>
      <w:r>
        <w:br/>
      </w:r>
      <w:r w:rsidRPr="00DD10A3">
        <w:rPr>
          <w:rFonts w:cs="Mangal"/>
          <w:b/>
          <w:color w:val="000000"/>
          <w:sz w:val="21"/>
          <w:szCs w:val="19"/>
        </w:rPr>
        <w:t xml:space="preserve">Barrier Functions in Virtual Reality </w:t>
      </w:r>
      <w:r w:rsidR="00904F28" w:rsidRPr="00DD10A3">
        <w:rPr>
          <w:rFonts w:cs="Mangal"/>
          <w:b/>
          <w:color w:val="000000"/>
          <w:sz w:val="21"/>
          <w:szCs w:val="19"/>
        </w:rPr>
        <w:t>| Research Paper |</w:t>
      </w:r>
      <w:r w:rsidR="00904F28" w:rsidRPr="00DD10A3">
        <w:rPr>
          <w:rFonts w:cs="Mangal"/>
          <w:b/>
          <w:color w:val="000000"/>
          <w:sz w:val="21"/>
          <w:szCs w:val="19"/>
        </w:rPr>
        <w:br/>
      </w:r>
      <w:proofErr w:type="spellStart"/>
      <w:r w:rsidR="00904F28" w:rsidRPr="00DD10A3">
        <w:rPr>
          <w:rFonts w:cs="Mangal"/>
          <w:b/>
          <w:color w:val="000000"/>
          <w:sz w:val="21"/>
          <w:szCs w:val="19"/>
        </w:rPr>
        <w:t>Heracleia</w:t>
      </w:r>
      <w:proofErr w:type="spellEnd"/>
      <w:r w:rsidR="00904F28" w:rsidRPr="00DD10A3">
        <w:rPr>
          <w:rFonts w:cs="Mangal"/>
          <w:b/>
          <w:color w:val="000000"/>
          <w:sz w:val="21"/>
          <w:szCs w:val="19"/>
        </w:rPr>
        <w:t xml:space="preserve"> Human-Centered Computing Lab (</w:t>
      </w:r>
      <w:hyperlink r:id="rId14" w:history="1">
        <w:r w:rsidR="00904F28" w:rsidRPr="00DD10A3">
          <w:rPr>
            <w:rStyle w:val="Hyperlink"/>
            <w:b/>
            <w:sz w:val="18"/>
            <w:szCs w:val="18"/>
          </w:rPr>
          <w:t>http://heracleia.uta.edu</w:t>
        </w:r>
      </w:hyperlink>
      <w:r w:rsidR="00904F28" w:rsidRPr="00DD10A3">
        <w:rPr>
          <w:rStyle w:val="Hyperlink"/>
          <w:sz w:val="18"/>
          <w:szCs w:val="18"/>
        </w:rPr>
        <w:t>)</w:t>
      </w:r>
    </w:p>
    <w:p w14:paraId="7E2793CF" w14:textId="6CECBBBA" w:rsidR="00DD10A3" w:rsidRPr="00DD10A3" w:rsidRDefault="00DD10A3" w:rsidP="00DD10A3">
      <w:pPr>
        <w:pStyle w:val="NormalWeb"/>
        <w:ind w:left="720"/>
        <w:rPr>
          <w:rFonts w:ascii="LinLibertineT" w:hAnsi="LinLibertineT"/>
          <w:sz w:val="18"/>
          <w:szCs w:val="18"/>
        </w:rPr>
      </w:pPr>
      <w:r>
        <w:rPr>
          <w:rFonts w:ascii="LinLibertineT" w:hAnsi="LinLibertineT"/>
          <w:sz w:val="18"/>
          <w:szCs w:val="18"/>
        </w:rPr>
        <w:t xml:space="preserve">    </w:t>
      </w:r>
      <w:r w:rsidRPr="00DD10A3">
        <w:rPr>
          <w:rFonts w:ascii="LinLibertineT" w:hAnsi="LinLibertineT"/>
          <w:sz w:val="18"/>
          <w:szCs w:val="18"/>
        </w:rPr>
        <w:t xml:space="preserve">This paper describes a novel shared control teleoperation frame- work for mobile robots that utilizes Control Barrier Functions </w:t>
      </w:r>
      <w:r>
        <w:rPr>
          <w:rFonts w:ascii="LinLibertineT" w:hAnsi="LinLibertineT"/>
          <w:sz w:val="18"/>
          <w:szCs w:val="18"/>
        </w:rPr>
        <w:br/>
        <w:t xml:space="preserve"> </w:t>
      </w:r>
      <w:proofErr w:type="gramStart"/>
      <w:r>
        <w:rPr>
          <w:rFonts w:ascii="LinLibertineT" w:hAnsi="LinLibertineT"/>
          <w:sz w:val="18"/>
          <w:szCs w:val="18"/>
        </w:rPr>
        <w:t xml:space="preserve">   </w:t>
      </w:r>
      <w:r w:rsidRPr="00DD10A3">
        <w:rPr>
          <w:rFonts w:ascii="LinLibertineT" w:hAnsi="LinLibertineT"/>
          <w:sz w:val="18"/>
          <w:szCs w:val="18"/>
        </w:rPr>
        <w:t>(</w:t>
      </w:r>
      <w:proofErr w:type="gramEnd"/>
      <w:r w:rsidRPr="00DD10A3">
        <w:rPr>
          <w:rFonts w:ascii="LinLibertineT" w:hAnsi="LinLibertineT"/>
          <w:sz w:val="18"/>
          <w:szCs w:val="18"/>
        </w:rPr>
        <w:t xml:space="preserve">CBFs) as filtering mechanism to prevent a human operator from making dangerous actions. The proposed framework demonstrates </w:t>
      </w:r>
      <w:r>
        <w:rPr>
          <w:rFonts w:ascii="LinLibertineT" w:hAnsi="LinLibertineT"/>
          <w:sz w:val="18"/>
          <w:szCs w:val="18"/>
        </w:rPr>
        <w:br/>
        <w:t xml:space="preserve">    </w:t>
      </w:r>
      <w:r w:rsidRPr="00DD10A3">
        <w:rPr>
          <w:rFonts w:ascii="LinLibertineT" w:hAnsi="LinLibertineT"/>
          <w:sz w:val="18"/>
          <w:szCs w:val="18"/>
        </w:rPr>
        <w:t xml:space="preserve">the potential to create a CBF controller that enables users with no prior knowledge of robotics to safely tele-navigate mobile robots </w:t>
      </w:r>
      <w:r>
        <w:rPr>
          <w:rFonts w:ascii="LinLibertineT" w:hAnsi="LinLibertineT"/>
          <w:sz w:val="18"/>
          <w:szCs w:val="18"/>
        </w:rPr>
        <w:br/>
        <w:t xml:space="preserve">    </w:t>
      </w:r>
      <w:r w:rsidRPr="00DD10A3">
        <w:rPr>
          <w:rFonts w:ascii="LinLibertineT" w:hAnsi="LinLibertineT"/>
          <w:sz w:val="18"/>
          <w:szCs w:val="18"/>
        </w:rPr>
        <w:t>with limited situational awareness. As formal methods, we utilize a hand-crafted CBF, which acts as a repulsive field to describe</w:t>
      </w:r>
      <w:r>
        <w:rPr>
          <w:rFonts w:ascii="LinLibertineT" w:hAnsi="LinLibertineT"/>
          <w:sz w:val="18"/>
          <w:szCs w:val="18"/>
        </w:rPr>
        <w:br/>
        <w:t xml:space="preserve">   </w:t>
      </w:r>
      <w:r w:rsidRPr="00DD10A3">
        <w:rPr>
          <w:rFonts w:ascii="LinLibertineT" w:hAnsi="LinLibertineT"/>
          <w:sz w:val="18"/>
          <w:szCs w:val="18"/>
        </w:rPr>
        <w:t xml:space="preserve"> unsafe</w:t>
      </w:r>
      <w:r>
        <w:rPr>
          <w:rFonts w:ascii="LinLibertineT" w:hAnsi="LinLibertineT"/>
          <w:sz w:val="18"/>
          <w:szCs w:val="18"/>
        </w:rPr>
        <w:t xml:space="preserve"> </w:t>
      </w:r>
      <w:r w:rsidRPr="00DD10A3">
        <w:rPr>
          <w:rFonts w:ascii="LinLibertineT" w:hAnsi="LinLibertineT"/>
          <w:sz w:val="18"/>
          <w:szCs w:val="18"/>
        </w:rPr>
        <w:t>regions withing the robot’s vicinity. The implementation of the application was deemed possible by creating a Virtual Reality</w:t>
      </w:r>
      <w:r>
        <w:rPr>
          <w:rFonts w:ascii="LinLibertineT" w:hAnsi="LinLibertineT"/>
          <w:sz w:val="18"/>
          <w:szCs w:val="18"/>
        </w:rPr>
        <w:br/>
        <w:t xml:space="preserve"> </w:t>
      </w:r>
      <w:proofErr w:type="gramStart"/>
      <w:r>
        <w:rPr>
          <w:rFonts w:ascii="LinLibertineT" w:hAnsi="LinLibertineT"/>
          <w:sz w:val="18"/>
          <w:szCs w:val="18"/>
        </w:rPr>
        <w:t xml:space="preserve">   </w:t>
      </w:r>
      <w:r w:rsidRPr="00DD10A3">
        <w:rPr>
          <w:rFonts w:ascii="LinLibertineT" w:hAnsi="LinLibertineT"/>
          <w:sz w:val="18"/>
          <w:szCs w:val="18"/>
        </w:rPr>
        <w:t>(</w:t>
      </w:r>
      <w:proofErr w:type="gramEnd"/>
      <w:r w:rsidRPr="00DD10A3">
        <w:rPr>
          <w:rFonts w:ascii="LinLibertineT" w:hAnsi="LinLibertineT"/>
          <w:sz w:val="18"/>
          <w:szCs w:val="18"/>
        </w:rPr>
        <w:t>VR)simulation in the Unity Engine with the SUMMIT-XL STEEL mobile base as an experimental platform. Preliminary experimental</w:t>
      </w:r>
      <w:r>
        <w:rPr>
          <w:rFonts w:ascii="LinLibertineT" w:hAnsi="LinLibertineT"/>
          <w:sz w:val="18"/>
          <w:szCs w:val="18"/>
        </w:rPr>
        <w:br/>
      </w:r>
      <w:r w:rsidRPr="00DD10A3">
        <w:rPr>
          <w:rFonts w:ascii="LinLibertineT" w:hAnsi="LinLibertineT"/>
          <w:sz w:val="18"/>
          <w:szCs w:val="18"/>
        </w:rPr>
        <w:t xml:space="preserve"> </w:t>
      </w:r>
      <w:r>
        <w:rPr>
          <w:rFonts w:ascii="LinLibertineT" w:hAnsi="LinLibertineT"/>
          <w:sz w:val="18"/>
          <w:szCs w:val="18"/>
        </w:rPr>
        <w:t xml:space="preserve">   </w:t>
      </w:r>
      <w:r w:rsidRPr="00DD10A3">
        <w:rPr>
          <w:rFonts w:ascii="LinLibertineT" w:hAnsi="LinLibertineT"/>
          <w:sz w:val="18"/>
          <w:szCs w:val="18"/>
        </w:rPr>
        <w:t xml:space="preserve">results show the ability of the framework to enable safe teleoperation. </w:t>
      </w:r>
    </w:p>
    <w:p w14:paraId="2EC83026" w14:textId="4F5E711F" w:rsidR="00904F28" w:rsidRDefault="00904F28" w:rsidP="00DD10A3">
      <w:pPr>
        <w:pStyle w:val="Heading1"/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</w:tabs>
        <w:ind w:left="450" w:firstLine="0"/>
        <w:rPr>
          <w:rFonts w:ascii="NimbusRomNo9L" w:hAnsi="NimbusRomNo9L"/>
          <w:b w:val="0"/>
          <w:color w:val="auto"/>
          <w:sz w:val="18"/>
          <w:szCs w:val="18"/>
        </w:rPr>
      </w:pPr>
    </w:p>
    <w:p w14:paraId="50EBF188" w14:textId="77777777" w:rsidR="00904F28" w:rsidRPr="00810E31" w:rsidRDefault="00904F28" w:rsidP="00904F28">
      <w:pPr>
        <w:pStyle w:val="Heading1"/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</w:tabs>
        <w:ind w:left="450" w:firstLine="0"/>
        <w:rPr>
          <w:rFonts w:ascii="NimbusRomNo9L" w:hAnsi="NimbusRomNo9L"/>
          <w:b w:val="0"/>
          <w:color w:val="auto"/>
          <w:sz w:val="18"/>
          <w:szCs w:val="18"/>
        </w:rPr>
      </w:pPr>
      <w:r w:rsidRPr="00810E31">
        <w:rPr>
          <w:rFonts w:ascii="NimbusRomNo9L" w:hAnsi="NimbusRomNo9L"/>
          <w:b w:val="0"/>
          <w:color w:val="auto"/>
          <w:sz w:val="18"/>
          <w:szCs w:val="18"/>
        </w:rPr>
        <w:br/>
      </w:r>
    </w:p>
    <w:p w14:paraId="72969F79" w14:textId="77777777" w:rsidR="00904F28" w:rsidRPr="00904F28" w:rsidRDefault="00904F28" w:rsidP="00904F28"/>
    <w:p w14:paraId="6C777565" w14:textId="1E1B9BD2" w:rsidR="00EF4BA2" w:rsidRPr="00810E31" w:rsidRDefault="00810E31" w:rsidP="00810E31">
      <w:pPr>
        <w:pStyle w:val="Heading1"/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</w:tabs>
        <w:ind w:left="450" w:firstLine="0"/>
        <w:rPr>
          <w:rFonts w:ascii="NimbusRomNo9L" w:hAnsi="NimbusRomNo9L"/>
          <w:b w:val="0"/>
          <w:color w:val="auto"/>
          <w:sz w:val="18"/>
          <w:szCs w:val="18"/>
        </w:rPr>
      </w:pPr>
      <w:r w:rsidRPr="00810E31">
        <w:rPr>
          <w:rFonts w:ascii="NimbusRomNo9L" w:hAnsi="NimbusRomNo9L"/>
          <w:b w:val="0"/>
          <w:color w:val="auto"/>
          <w:sz w:val="18"/>
          <w:szCs w:val="18"/>
        </w:rPr>
        <w:br/>
      </w:r>
    </w:p>
    <w:sectPr w:rsidR="00EF4BA2" w:rsidRPr="00810E31" w:rsidSect="009B48C1">
      <w:pgSz w:w="12240" w:h="15840"/>
      <w:pgMar w:top="720" w:right="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C2158" w14:textId="77777777" w:rsidR="009E742D" w:rsidRDefault="009E742D" w:rsidP="0007402B">
      <w:pPr>
        <w:spacing w:after="0" w:line="240" w:lineRule="auto"/>
      </w:pPr>
      <w:r>
        <w:separator/>
      </w:r>
    </w:p>
  </w:endnote>
  <w:endnote w:type="continuationSeparator" w:id="0">
    <w:p w14:paraId="552E6007" w14:textId="77777777" w:rsidR="009E742D" w:rsidRDefault="009E742D" w:rsidP="0007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ITCGaramondStd">
    <w:altName w:val="Cambria"/>
    <w:panose1 w:val="020B0604020202020204"/>
    <w:charset w:val="00"/>
    <w:family w:val="roman"/>
    <w:notTrueType/>
    <w:pitch w:val="default"/>
  </w:font>
  <w:font w:name="NimbusRomNo9L">
    <w:altName w:val="Cambria"/>
    <w:panose1 w:val="020B0604020202020204"/>
    <w:charset w:val="00"/>
    <w:family w:val="roman"/>
    <w:notTrueType/>
    <w:pitch w:val="default"/>
  </w:font>
  <w:font w:name="LinLibertine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7DD1E" w14:textId="77777777" w:rsidR="009E742D" w:rsidRDefault="009E742D" w:rsidP="0007402B">
      <w:pPr>
        <w:spacing w:after="0" w:line="240" w:lineRule="auto"/>
      </w:pPr>
      <w:r>
        <w:separator/>
      </w:r>
    </w:p>
  </w:footnote>
  <w:footnote w:type="continuationSeparator" w:id="0">
    <w:p w14:paraId="3AA06851" w14:textId="77777777" w:rsidR="009E742D" w:rsidRDefault="009E742D" w:rsidP="0007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433D86"/>
    <w:multiLevelType w:val="hybridMultilevel"/>
    <w:tmpl w:val="18E8FC28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2" w15:restartNumberingAfterBreak="0">
    <w:nsid w:val="03377C22"/>
    <w:multiLevelType w:val="hybridMultilevel"/>
    <w:tmpl w:val="D1BA4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E1532"/>
    <w:multiLevelType w:val="hybridMultilevel"/>
    <w:tmpl w:val="B70CDBF0"/>
    <w:lvl w:ilvl="0" w:tplc="29A4ED5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E66AB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3AE962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EEA25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F7287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F6C5A5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25ECD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A2CAC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22E03D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6579F5"/>
    <w:multiLevelType w:val="hybridMultilevel"/>
    <w:tmpl w:val="EE92D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1546A"/>
    <w:multiLevelType w:val="hybridMultilevel"/>
    <w:tmpl w:val="67D01FA8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6" w15:restartNumberingAfterBreak="0">
    <w:nsid w:val="1C3671E7"/>
    <w:multiLevelType w:val="hybridMultilevel"/>
    <w:tmpl w:val="D86E7DC4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213B1AA2"/>
    <w:multiLevelType w:val="hybridMultilevel"/>
    <w:tmpl w:val="DA94D918"/>
    <w:lvl w:ilvl="0" w:tplc="0254C3C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55A25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74E720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BA033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8B28A7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5CE7A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596CB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944F6E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A52174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26B0FC8"/>
    <w:multiLevelType w:val="hybridMultilevel"/>
    <w:tmpl w:val="60787AB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24E76CF4"/>
    <w:multiLevelType w:val="hybridMultilevel"/>
    <w:tmpl w:val="EE0E14F6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26F65E94"/>
    <w:multiLevelType w:val="hybridMultilevel"/>
    <w:tmpl w:val="29C4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B923DE"/>
    <w:multiLevelType w:val="hybridMultilevel"/>
    <w:tmpl w:val="6CCEBC64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 w15:restartNumberingAfterBreak="0">
    <w:nsid w:val="3084692D"/>
    <w:multiLevelType w:val="hybridMultilevel"/>
    <w:tmpl w:val="589E2BE2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34073655"/>
    <w:multiLevelType w:val="hybridMultilevel"/>
    <w:tmpl w:val="41141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4" w15:restartNumberingAfterBreak="0">
    <w:nsid w:val="34A261E6"/>
    <w:multiLevelType w:val="hybridMultilevel"/>
    <w:tmpl w:val="0B1CA8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1A4517"/>
    <w:multiLevelType w:val="hybridMultilevel"/>
    <w:tmpl w:val="8DA2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012B3"/>
    <w:multiLevelType w:val="hybridMultilevel"/>
    <w:tmpl w:val="087CC88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A41630C"/>
    <w:multiLevelType w:val="hybridMultilevel"/>
    <w:tmpl w:val="127A0FD0"/>
    <w:lvl w:ilvl="0" w:tplc="2210226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66C8AC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B68587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9CE1B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37600B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DACBD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6DC96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362F6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20209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D656489"/>
    <w:multiLevelType w:val="hybridMultilevel"/>
    <w:tmpl w:val="7040A114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C38DD"/>
    <w:multiLevelType w:val="hybridMultilevel"/>
    <w:tmpl w:val="8C9CE96C"/>
    <w:lvl w:ilvl="0" w:tplc="04090003">
      <w:start w:val="1"/>
      <w:numFmt w:val="bullet"/>
      <w:lvlText w:val="o"/>
      <w:lvlJc w:val="left"/>
      <w:pPr>
        <w:ind w:left="7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0" w15:restartNumberingAfterBreak="0">
    <w:nsid w:val="5FD95718"/>
    <w:multiLevelType w:val="hybridMultilevel"/>
    <w:tmpl w:val="ED8EE6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A01290"/>
    <w:multiLevelType w:val="hybridMultilevel"/>
    <w:tmpl w:val="966E7190"/>
    <w:lvl w:ilvl="0" w:tplc="2B18897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810328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1E6F3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D3A15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0CE9E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414EE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AD28C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0327E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5B29E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3E45B2B"/>
    <w:multiLevelType w:val="hybridMultilevel"/>
    <w:tmpl w:val="8D5EB3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56C3040"/>
    <w:multiLevelType w:val="hybridMultilevel"/>
    <w:tmpl w:val="A9E8D49E"/>
    <w:lvl w:ilvl="0" w:tplc="63B8225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F36968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6AAAFF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26671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5E0BB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19219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1B44F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134AA3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C80EC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6C71BE6"/>
    <w:multiLevelType w:val="hybridMultilevel"/>
    <w:tmpl w:val="1F8E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6E08A2"/>
    <w:multiLevelType w:val="multilevel"/>
    <w:tmpl w:val="D8A82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EA0C66"/>
    <w:multiLevelType w:val="hybridMultilevel"/>
    <w:tmpl w:val="AFACE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705027">
    <w:abstractNumId w:val="21"/>
  </w:num>
  <w:num w:numId="2" w16cid:durableId="293604959">
    <w:abstractNumId w:val="7"/>
  </w:num>
  <w:num w:numId="3" w16cid:durableId="721028078">
    <w:abstractNumId w:val="3"/>
  </w:num>
  <w:num w:numId="4" w16cid:durableId="2030259148">
    <w:abstractNumId w:val="23"/>
  </w:num>
  <w:num w:numId="5" w16cid:durableId="1593317465">
    <w:abstractNumId w:val="9"/>
  </w:num>
  <w:num w:numId="6" w16cid:durableId="196429224">
    <w:abstractNumId w:val="4"/>
  </w:num>
  <w:num w:numId="7" w16cid:durableId="56051910">
    <w:abstractNumId w:val="15"/>
  </w:num>
  <w:num w:numId="8" w16cid:durableId="463698465">
    <w:abstractNumId w:val="2"/>
  </w:num>
  <w:num w:numId="9" w16cid:durableId="1218669184">
    <w:abstractNumId w:val="17"/>
  </w:num>
  <w:num w:numId="10" w16cid:durableId="1080446996">
    <w:abstractNumId w:val="8"/>
  </w:num>
  <w:num w:numId="11" w16cid:durableId="1850872180">
    <w:abstractNumId w:val="1"/>
  </w:num>
  <w:num w:numId="12" w16cid:durableId="1083376831">
    <w:abstractNumId w:val="10"/>
  </w:num>
  <w:num w:numId="13" w16cid:durableId="260379433">
    <w:abstractNumId w:val="25"/>
  </w:num>
  <w:num w:numId="14" w16cid:durableId="1244416183">
    <w:abstractNumId w:val="26"/>
  </w:num>
  <w:num w:numId="15" w16cid:durableId="1298225793">
    <w:abstractNumId w:val="19"/>
  </w:num>
  <w:num w:numId="16" w16cid:durableId="601887048">
    <w:abstractNumId w:val="14"/>
  </w:num>
  <w:num w:numId="17" w16cid:durableId="833255853">
    <w:abstractNumId w:val="18"/>
  </w:num>
  <w:num w:numId="18" w16cid:durableId="1723214349">
    <w:abstractNumId w:val="20"/>
  </w:num>
  <w:num w:numId="19" w16cid:durableId="1240796741">
    <w:abstractNumId w:val="5"/>
  </w:num>
  <w:num w:numId="20" w16cid:durableId="656767518">
    <w:abstractNumId w:val="11"/>
  </w:num>
  <w:num w:numId="21" w16cid:durableId="278266927">
    <w:abstractNumId w:val="13"/>
  </w:num>
  <w:num w:numId="22" w16cid:durableId="694111584">
    <w:abstractNumId w:val="6"/>
  </w:num>
  <w:num w:numId="23" w16cid:durableId="1165054138">
    <w:abstractNumId w:val="16"/>
  </w:num>
  <w:num w:numId="24" w16cid:durableId="2075740951">
    <w:abstractNumId w:val="24"/>
  </w:num>
  <w:num w:numId="25" w16cid:durableId="674890674">
    <w:abstractNumId w:val="12"/>
  </w:num>
  <w:num w:numId="26" w16cid:durableId="146094789">
    <w:abstractNumId w:val="22"/>
  </w:num>
  <w:num w:numId="27" w16cid:durableId="1104227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cryptProviderType="rsaAES" w:cryptAlgorithmClass="hash" w:cryptAlgorithmType="typeAny" w:cryptAlgorithmSid="14" w:cryptSpinCount="100000" w:hash="7fCPMTpqo7/RpGeAZbi+f/woNzRd0elfKoZ42QPdCk4l49cR+2IQtFThB6M0mI88LJCmRL2CEor8sQqKeAPe2Q==" w:salt="HgZ1HqMblBADJbeC1tBkKw=="/>
  <w:zoom w:percent="135"/>
  <w:proofState w:spelling="clean" w:grammar="clean"/>
  <w:attachedTemplate r:id="rId1"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98B"/>
    <w:rsid w:val="0007402B"/>
    <w:rsid w:val="0008411D"/>
    <w:rsid w:val="00092600"/>
    <w:rsid w:val="000D1D03"/>
    <w:rsid w:val="00100BF6"/>
    <w:rsid w:val="00147A86"/>
    <w:rsid w:val="00162996"/>
    <w:rsid w:val="001922C8"/>
    <w:rsid w:val="001E637D"/>
    <w:rsid w:val="001F289B"/>
    <w:rsid w:val="00204535"/>
    <w:rsid w:val="0021707C"/>
    <w:rsid w:val="002501D5"/>
    <w:rsid w:val="002641A5"/>
    <w:rsid w:val="00284450"/>
    <w:rsid w:val="002A0A51"/>
    <w:rsid w:val="002A6A51"/>
    <w:rsid w:val="002D2120"/>
    <w:rsid w:val="0030755A"/>
    <w:rsid w:val="00320BB5"/>
    <w:rsid w:val="00335008"/>
    <w:rsid w:val="0034524B"/>
    <w:rsid w:val="0035691A"/>
    <w:rsid w:val="00360032"/>
    <w:rsid w:val="003E31C5"/>
    <w:rsid w:val="00406655"/>
    <w:rsid w:val="00417447"/>
    <w:rsid w:val="004349C4"/>
    <w:rsid w:val="0044098B"/>
    <w:rsid w:val="004441D2"/>
    <w:rsid w:val="004576D0"/>
    <w:rsid w:val="00465E24"/>
    <w:rsid w:val="004D3746"/>
    <w:rsid w:val="00515A55"/>
    <w:rsid w:val="005618D1"/>
    <w:rsid w:val="00562643"/>
    <w:rsid w:val="005D4E34"/>
    <w:rsid w:val="00620873"/>
    <w:rsid w:val="00652CC2"/>
    <w:rsid w:val="00693E83"/>
    <w:rsid w:val="006B57D6"/>
    <w:rsid w:val="007705C3"/>
    <w:rsid w:val="00782C60"/>
    <w:rsid w:val="007D35D1"/>
    <w:rsid w:val="007F1595"/>
    <w:rsid w:val="00810E31"/>
    <w:rsid w:val="008437A2"/>
    <w:rsid w:val="008630C1"/>
    <w:rsid w:val="008A0B0D"/>
    <w:rsid w:val="008A497F"/>
    <w:rsid w:val="008B4886"/>
    <w:rsid w:val="008B4B21"/>
    <w:rsid w:val="008C7C80"/>
    <w:rsid w:val="008F5128"/>
    <w:rsid w:val="00904F28"/>
    <w:rsid w:val="009B48C1"/>
    <w:rsid w:val="009C4BE1"/>
    <w:rsid w:val="009E742D"/>
    <w:rsid w:val="00A31928"/>
    <w:rsid w:val="00A325D7"/>
    <w:rsid w:val="00A43EDE"/>
    <w:rsid w:val="00A55654"/>
    <w:rsid w:val="00A77CC4"/>
    <w:rsid w:val="00A85898"/>
    <w:rsid w:val="00B12D8A"/>
    <w:rsid w:val="00B34119"/>
    <w:rsid w:val="00B658A9"/>
    <w:rsid w:val="00BB7FA2"/>
    <w:rsid w:val="00BC6568"/>
    <w:rsid w:val="00C21D0F"/>
    <w:rsid w:val="00C279F8"/>
    <w:rsid w:val="00C61C67"/>
    <w:rsid w:val="00C92282"/>
    <w:rsid w:val="00C93D9A"/>
    <w:rsid w:val="00CA655D"/>
    <w:rsid w:val="00CD2EEA"/>
    <w:rsid w:val="00CD3509"/>
    <w:rsid w:val="00D22A87"/>
    <w:rsid w:val="00D32676"/>
    <w:rsid w:val="00D3600D"/>
    <w:rsid w:val="00DA7845"/>
    <w:rsid w:val="00DC6457"/>
    <w:rsid w:val="00DD10A3"/>
    <w:rsid w:val="00DD25E3"/>
    <w:rsid w:val="00DE5908"/>
    <w:rsid w:val="00DF7457"/>
    <w:rsid w:val="00E2070A"/>
    <w:rsid w:val="00E22F81"/>
    <w:rsid w:val="00E568DF"/>
    <w:rsid w:val="00E66DB0"/>
    <w:rsid w:val="00E73651"/>
    <w:rsid w:val="00E76A53"/>
    <w:rsid w:val="00E93B25"/>
    <w:rsid w:val="00EC4B37"/>
    <w:rsid w:val="00ED4710"/>
    <w:rsid w:val="00EE2F97"/>
    <w:rsid w:val="00EF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4F782"/>
  <w15:docId w15:val="{87C678CB-C4AF-BB4D-9399-48719DC0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" w:line="259" w:lineRule="auto"/>
      <w:ind w:left="370" w:hanging="1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1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641A5"/>
    <w:pPr>
      <w:ind w:left="720"/>
      <w:contextualSpacing/>
    </w:pPr>
    <w:rPr>
      <w:rFonts w:cs="Mangal"/>
      <w:szCs w:val="19"/>
    </w:rPr>
  </w:style>
  <w:style w:type="paragraph" w:styleId="Revision">
    <w:name w:val="Revision"/>
    <w:hidden/>
    <w:uiPriority w:val="99"/>
    <w:semiHidden/>
    <w:rsid w:val="004349C4"/>
    <w:rPr>
      <w:rFonts w:ascii="Times New Roman" w:eastAsia="Times New Roman" w:hAnsi="Times New Roman" w:cs="Mangal"/>
      <w:color w:val="000000"/>
      <w:sz w:val="21"/>
      <w:szCs w:val="19"/>
    </w:rPr>
  </w:style>
  <w:style w:type="paragraph" w:styleId="NormalWeb">
    <w:name w:val="Normal (Web)"/>
    <w:basedOn w:val="Normal"/>
    <w:uiPriority w:val="99"/>
    <w:unhideWhenUsed/>
    <w:rsid w:val="00E76A53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7402B"/>
    <w:pPr>
      <w:tabs>
        <w:tab w:val="center" w:pos="4680"/>
        <w:tab w:val="right" w:pos="9360"/>
      </w:tabs>
      <w:spacing w:after="0" w:line="240" w:lineRule="auto"/>
    </w:pPr>
    <w:rPr>
      <w:rFonts w:cs="Mangal"/>
      <w:szCs w:val="19"/>
    </w:rPr>
  </w:style>
  <w:style w:type="character" w:customStyle="1" w:styleId="HeaderChar">
    <w:name w:val="Header Char"/>
    <w:basedOn w:val="DefaultParagraphFont"/>
    <w:link w:val="Header"/>
    <w:uiPriority w:val="99"/>
    <w:rsid w:val="0007402B"/>
    <w:rPr>
      <w:rFonts w:ascii="Times New Roman" w:eastAsia="Times New Roman" w:hAnsi="Times New Roman" w:cs="Mangal"/>
      <w:color w:val="000000"/>
      <w:sz w:val="21"/>
      <w:szCs w:val="19"/>
    </w:rPr>
  </w:style>
  <w:style w:type="paragraph" w:styleId="Footer">
    <w:name w:val="footer"/>
    <w:basedOn w:val="Normal"/>
    <w:link w:val="FooterChar"/>
    <w:uiPriority w:val="99"/>
    <w:unhideWhenUsed/>
    <w:rsid w:val="0007402B"/>
    <w:pPr>
      <w:tabs>
        <w:tab w:val="center" w:pos="4680"/>
        <w:tab w:val="right" w:pos="9360"/>
      </w:tabs>
      <w:spacing w:after="0" w:line="240" w:lineRule="auto"/>
    </w:pPr>
    <w:rPr>
      <w:rFonts w:cs="Mangal"/>
      <w:szCs w:val="19"/>
    </w:rPr>
  </w:style>
  <w:style w:type="character" w:customStyle="1" w:styleId="FooterChar">
    <w:name w:val="Footer Char"/>
    <w:basedOn w:val="DefaultParagraphFont"/>
    <w:link w:val="Footer"/>
    <w:uiPriority w:val="99"/>
    <w:rsid w:val="0007402B"/>
    <w:rPr>
      <w:rFonts w:ascii="Times New Roman" w:eastAsia="Times New Roman" w:hAnsi="Times New Roman" w:cs="Mangal"/>
      <w:color w:val="000000"/>
      <w:sz w:val="21"/>
      <w:szCs w:val="19"/>
    </w:rPr>
  </w:style>
  <w:style w:type="character" w:styleId="Hyperlink">
    <w:name w:val="Hyperlink"/>
    <w:basedOn w:val="DefaultParagraphFont"/>
    <w:uiPriority w:val="99"/>
    <w:unhideWhenUsed/>
    <w:rsid w:val="00307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5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755A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43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8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9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8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66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0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7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2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5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6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3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7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9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6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8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2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7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3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0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9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7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fwskpm.org" TargetMode="External"/><Relationship Id="rId13" Type="http://schemas.openxmlformats.org/officeDocument/2006/relationships/hyperlink" Target="http://heracleia.uta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onlightsvc.com" TargetMode="External"/><Relationship Id="rId12" Type="http://schemas.openxmlformats.org/officeDocument/2006/relationships/hyperlink" Target="http://heracleia.uta.ed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eracleia.uta.edu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heracleia.uta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neh-ach/Capital-One-Budgeting-App" TargetMode="External"/><Relationship Id="rId14" Type="http://schemas.openxmlformats.org/officeDocument/2006/relationships/hyperlink" Target="http://heracleia.uta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nehacharya/Desktop/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5</TotalTime>
  <Pages>2</Pages>
  <Words>1145</Words>
  <Characters>6529</Characters>
  <Application>Microsoft Office Word</Application>
  <DocSecurity>4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triminoResumeSeniorYear.docx</vt:lpstr>
    </vt:vector>
  </TitlesOfParts>
  <Company/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triminoResumeSeniorYear.docx</dc:title>
  <dc:subject/>
  <dc:creator>Microsoft Office User</dc:creator>
  <cp:keywords/>
  <cp:lastModifiedBy>Acharya, Sneh</cp:lastModifiedBy>
  <cp:revision>7</cp:revision>
  <cp:lastPrinted>2022-12-13T16:10:00Z</cp:lastPrinted>
  <dcterms:created xsi:type="dcterms:W3CDTF">2022-12-13T16:10:00Z</dcterms:created>
  <dcterms:modified xsi:type="dcterms:W3CDTF">2022-12-13T16:20:00Z</dcterms:modified>
</cp:coreProperties>
</file>